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419E" w14:textId="735B6D80" w:rsidR="00E2361D" w:rsidRPr="00CF701C" w:rsidRDefault="00405BD8" w:rsidP="00405BD8">
      <w:pPr>
        <w:ind w:firstLine="0"/>
        <w:jc w:val="center"/>
        <w:rPr>
          <w:b/>
          <w:bCs/>
          <w:sz w:val="28"/>
          <w:szCs w:val="28"/>
          <w:highlight w:val="yellow"/>
        </w:rPr>
      </w:pPr>
      <w:r w:rsidRPr="00CF701C">
        <w:rPr>
          <w:b/>
          <w:bCs/>
          <w:sz w:val="28"/>
          <w:szCs w:val="28"/>
        </w:rPr>
        <w:t>Student Evaluation System Project</w:t>
      </w:r>
      <w:r w:rsidRPr="00CF701C">
        <w:rPr>
          <w:b/>
          <w:bCs/>
          <w:sz w:val="28"/>
          <w:szCs w:val="28"/>
          <w:highlight w:val="yellow"/>
        </w:rPr>
        <w:t xml:space="preserve"> </w:t>
      </w:r>
    </w:p>
    <w:p w14:paraId="3E8C419F" w14:textId="77777777" w:rsidR="00E26057" w:rsidRPr="00652C08" w:rsidRDefault="00E26057" w:rsidP="008F7F41">
      <w:pPr>
        <w:ind w:firstLine="0"/>
        <w:jc w:val="center"/>
      </w:pPr>
      <w:r w:rsidRPr="00652C08">
        <w:t>_______________________</w:t>
      </w:r>
    </w:p>
    <w:p w14:paraId="3E8C41A0" w14:textId="2751A858" w:rsidR="00E26057" w:rsidRPr="00652C08" w:rsidRDefault="00E26057" w:rsidP="008F7F41">
      <w:pPr>
        <w:ind w:firstLine="0"/>
        <w:jc w:val="center"/>
      </w:pPr>
      <w:r w:rsidRPr="00652C08">
        <w:t>A</w:t>
      </w:r>
      <w:r w:rsidR="00091B0B">
        <w:t xml:space="preserve"> Report</w:t>
      </w:r>
    </w:p>
    <w:p w14:paraId="3E8C41A1" w14:textId="77777777" w:rsidR="00E26057" w:rsidRPr="00652C08" w:rsidRDefault="00E26057" w:rsidP="008F7F41">
      <w:pPr>
        <w:ind w:firstLine="0"/>
        <w:jc w:val="center"/>
      </w:pPr>
      <w:r w:rsidRPr="00652C08">
        <w:t>Presented to</w:t>
      </w:r>
    </w:p>
    <w:p w14:paraId="3E8C41A3" w14:textId="1B181B38" w:rsidR="00E26057" w:rsidRPr="00652C08" w:rsidRDefault="00E26057" w:rsidP="008F7F41">
      <w:pPr>
        <w:ind w:firstLine="0"/>
        <w:jc w:val="center"/>
      </w:pPr>
      <w:r w:rsidRPr="00652C08">
        <w:t>Department of</w:t>
      </w:r>
      <w:r w:rsidR="005203E6">
        <w:t xml:space="preserve"> Computer Science</w:t>
      </w:r>
    </w:p>
    <w:p w14:paraId="3E8C41A4" w14:textId="77777777" w:rsidR="00E26057" w:rsidRPr="00652C08" w:rsidRDefault="00E26057" w:rsidP="008F7F41">
      <w:pPr>
        <w:ind w:firstLine="0"/>
        <w:jc w:val="center"/>
      </w:pPr>
      <w:r w:rsidRPr="00652C08">
        <w:t>Indiana State University</w:t>
      </w:r>
    </w:p>
    <w:p w14:paraId="3E8C41A5" w14:textId="77777777" w:rsidR="00E26057" w:rsidRPr="00652C08" w:rsidRDefault="00E26057" w:rsidP="008F7F41">
      <w:pPr>
        <w:ind w:firstLine="0"/>
        <w:jc w:val="center"/>
      </w:pPr>
      <w:r w:rsidRPr="00652C08">
        <w:t>Terre Haute, Indiana</w:t>
      </w:r>
    </w:p>
    <w:p w14:paraId="3E8C41A6" w14:textId="77777777" w:rsidR="00E26057" w:rsidRPr="00652C08" w:rsidRDefault="00E26057" w:rsidP="008F7F41">
      <w:pPr>
        <w:ind w:firstLine="0"/>
        <w:jc w:val="center"/>
      </w:pPr>
      <w:r w:rsidRPr="00652C08">
        <w:t>______________________</w:t>
      </w:r>
    </w:p>
    <w:p w14:paraId="3E8C41A7" w14:textId="77777777" w:rsidR="00E26057" w:rsidRPr="00652C08" w:rsidRDefault="00E26057" w:rsidP="008F7F41">
      <w:pPr>
        <w:ind w:firstLine="0"/>
        <w:jc w:val="center"/>
      </w:pPr>
      <w:r w:rsidRPr="00652C08">
        <w:t>In Partial Fulfillment</w:t>
      </w:r>
    </w:p>
    <w:p w14:paraId="3E8C41A8" w14:textId="77777777" w:rsidR="00E26057" w:rsidRPr="00652C08" w:rsidRDefault="00E26057" w:rsidP="008F7F41">
      <w:pPr>
        <w:ind w:firstLine="0"/>
        <w:jc w:val="center"/>
      </w:pPr>
      <w:r w:rsidRPr="00652C08">
        <w:t>of the Requirements for the Degree</w:t>
      </w:r>
    </w:p>
    <w:p w14:paraId="3E8C41A9" w14:textId="2915B307" w:rsidR="00A9158B" w:rsidRPr="00652C08" w:rsidRDefault="00091B0B" w:rsidP="008F7F41">
      <w:pPr>
        <w:ind w:firstLine="0"/>
        <w:jc w:val="center"/>
      </w:pPr>
      <w:r>
        <w:t>Masters in Computer Science</w:t>
      </w:r>
    </w:p>
    <w:p w14:paraId="3E8C41AA" w14:textId="77777777" w:rsidR="00E26057" w:rsidRPr="00652C08" w:rsidRDefault="00E26057" w:rsidP="008F7F41">
      <w:pPr>
        <w:ind w:firstLine="0"/>
        <w:jc w:val="center"/>
      </w:pPr>
      <w:r w:rsidRPr="00652C08">
        <w:t>_______________________</w:t>
      </w:r>
    </w:p>
    <w:p w14:paraId="3E8C41AB" w14:textId="77777777" w:rsidR="00E26057" w:rsidRPr="00652C08" w:rsidRDefault="00E26057" w:rsidP="008F7F41">
      <w:pPr>
        <w:ind w:firstLine="0"/>
        <w:jc w:val="center"/>
      </w:pPr>
      <w:r w:rsidRPr="00652C08">
        <w:t>by</w:t>
      </w:r>
    </w:p>
    <w:p w14:paraId="3E8C41AC" w14:textId="6715B15D" w:rsidR="00E26057" w:rsidRDefault="00637407" w:rsidP="008F7F41">
      <w:pPr>
        <w:ind w:firstLine="0"/>
        <w:jc w:val="center"/>
      </w:pPr>
      <w:r>
        <w:t>Maira Javaid</w:t>
      </w:r>
    </w:p>
    <w:p w14:paraId="3D1F00D2" w14:textId="2E3E3DC2" w:rsidR="00F474B5" w:rsidRPr="00652C08" w:rsidRDefault="00186D19" w:rsidP="008F7F41">
      <w:pPr>
        <w:ind w:firstLine="0"/>
        <w:jc w:val="center"/>
      </w:pPr>
      <w:r>
        <w:t xml:space="preserve">Punna </w:t>
      </w:r>
      <w:r w:rsidR="00F474B5">
        <w:t>Dinish Nitin Kumar</w:t>
      </w:r>
    </w:p>
    <w:p w14:paraId="3E8C41AE" w14:textId="449BE2A5" w:rsidR="00E26057" w:rsidRPr="00652C08" w:rsidRDefault="00E26057" w:rsidP="0044087A">
      <w:pPr>
        <w:ind w:firstLine="0"/>
        <w:jc w:val="center"/>
      </w:pPr>
    </w:p>
    <w:p w14:paraId="3E8C41AF" w14:textId="77777777" w:rsidR="00C10359" w:rsidRDefault="00C10359" w:rsidP="008F7F41">
      <w:pPr>
        <w:spacing w:line="240" w:lineRule="auto"/>
        <w:ind w:firstLine="0"/>
      </w:pPr>
    </w:p>
    <w:p w14:paraId="3E8C41B0" w14:textId="1A1B5B26" w:rsidR="00652199" w:rsidRDefault="00652199" w:rsidP="008F7F41">
      <w:pPr>
        <w:spacing w:line="240" w:lineRule="auto"/>
        <w:ind w:firstLine="0"/>
        <w:jc w:val="center"/>
      </w:pPr>
      <w:r>
        <w:t xml:space="preserve">Keywords: </w:t>
      </w:r>
      <w:r w:rsidR="0044087A">
        <w:t xml:space="preserve">database, </w:t>
      </w:r>
      <w:r w:rsidR="000B5DF4">
        <w:t>student evaluations, MySQL</w:t>
      </w:r>
    </w:p>
    <w:p w14:paraId="3E8C41B2" w14:textId="77777777" w:rsidR="00652199" w:rsidRPr="00652C08" w:rsidRDefault="00652199" w:rsidP="00FE6259">
      <w:pPr>
        <w:spacing w:line="240" w:lineRule="auto"/>
        <w:ind w:firstLine="0"/>
        <w:sectPr w:rsidR="00652199" w:rsidRPr="00652C08" w:rsidSect="008F7F41">
          <w:headerReference w:type="default" r:id="rId8"/>
          <w:type w:val="continuous"/>
          <w:pgSz w:w="12240" w:h="15840" w:code="1"/>
          <w:pgMar w:top="1440" w:right="1440" w:bottom="1440" w:left="1440" w:header="1080" w:footer="720" w:gutter="0"/>
          <w:pgNumType w:fmt="lowerRoman" w:start="1"/>
          <w:cols w:space="720" w:equalWidth="0">
            <w:col w:w="9360" w:space="720"/>
          </w:cols>
          <w:vAlign w:val="center"/>
          <w:noEndnote/>
          <w:titlePg/>
        </w:sectPr>
      </w:pPr>
    </w:p>
    <w:p w14:paraId="3E8C41D5" w14:textId="77777777" w:rsidR="00192670" w:rsidRPr="00E43C6B" w:rsidRDefault="00192670" w:rsidP="00FE6259">
      <w:pPr>
        <w:ind w:firstLine="0"/>
      </w:pPr>
    </w:p>
    <w:p w14:paraId="3E8C41D6" w14:textId="77777777" w:rsidR="00192670" w:rsidRPr="00E43C6B" w:rsidRDefault="00192670" w:rsidP="008F7F41">
      <w:pPr>
        <w:ind w:firstLine="0"/>
        <w:jc w:val="center"/>
      </w:pPr>
    </w:p>
    <w:p w14:paraId="3E8C41D7" w14:textId="77777777" w:rsidR="00E26057" w:rsidRPr="00E43C6B" w:rsidRDefault="002D597D" w:rsidP="008F7F41">
      <w:pPr>
        <w:pStyle w:val="Heading1"/>
      </w:pPr>
      <w:bookmarkStart w:id="0" w:name="_Toc206495174"/>
      <w:bookmarkStart w:id="1" w:name="_Toc206497520"/>
      <w:bookmarkStart w:id="2" w:name="_Toc206497807"/>
      <w:bookmarkStart w:id="3" w:name="_Toc206499463"/>
      <w:bookmarkStart w:id="4" w:name="_Toc206828535"/>
      <w:bookmarkStart w:id="5" w:name="_Toc212958363"/>
      <w:bookmarkStart w:id="6" w:name="_Toc245261347"/>
      <w:r w:rsidRPr="00E43C6B">
        <w:t>ACKNOWLEDG</w:t>
      </w:r>
      <w:r w:rsidR="00E26057" w:rsidRPr="00E43C6B">
        <w:t>MENTS</w:t>
      </w:r>
      <w:bookmarkEnd w:id="0"/>
      <w:bookmarkEnd w:id="1"/>
      <w:bookmarkEnd w:id="2"/>
      <w:bookmarkEnd w:id="3"/>
      <w:bookmarkEnd w:id="4"/>
      <w:bookmarkEnd w:id="5"/>
      <w:bookmarkEnd w:id="6"/>
    </w:p>
    <w:p w14:paraId="3E8C41D8" w14:textId="4AB4A154" w:rsidR="00E63726" w:rsidRPr="00E43C6B" w:rsidRDefault="00823E9F" w:rsidP="00FE6259">
      <w:pPr>
        <w:jc w:val="both"/>
      </w:pPr>
      <w:r>
        <w:t>We are grateful to Dr. Arash Rafiey for his guidance in this project.</w:t>
      </w:r>
    </w:p>
    <w:p w14:paraId="3E8C41D9" w14:textId="77777777" w:rsidR="00202A89" w:rsidRPr="00E43C6B" w:rsidRDefault="002626C4" w:rsidP="0033472D">
      <w:pPr>
        <w:pStyle w:val="Title"/>
      </w:pPr>
      <w:r w:rsidRPr="00E43C6B">
        <w:br w:type="page"/>
      </w:r>
    </w:p>
    <w:p w14:paraId="3E8C41DA" w14:textId="77777777" w:rsidR="00855B74" w:rsidRPr="00E43C6B" w:rsidRDefault="00855B74" w:rsidP="008F7F41">
      <w:pPr>
        <w:pStyle w:val="Title"/>
        <w:ind w:firstLine="0"/>
        <w:jc w:val="center"/>
      </w:pPr>
    </w:p>
    <w:p w14:paraId="3E8C41DB" w14:textId="77777777" w:rsidR="00192670" w:rsidRPr="00E43C6B" w:rsidRDefault="00192670" w:rsidP="008F7F41">
      <w:pPr>
        <w:pStyle w:val="Title"/>
        <w:ind w:firstLine="0"/>
        <w:jc w:val="center"/>
      </w:pPr>
    </w:p>
    <w:p w14:paraId="3E8C41DC" w14:textId="77777777" w:rsidR="00192670" w:rsidRPr="00E43C6B" w:rsidRDefault="00192670" w:rsidP="008F7F41">
      <w:pPr>
        <w:pStyle w:val="Title"/>
        <w:ind w:firstLine="0"/>
        <w:jc w:val="center"/>
      </w:pPr>
    </w:p>
    <w:p w14:paraId="3E8C41E0" w14:textId="11CF7B1A" w:rsidR="005F2CB5" w:rsidRPr="00AF7AAB" w:rsidRDefault="00C83D9F" w:rsidP="00AF7AAB">
      <w:pPr>
        <w:ind w:firstLine="0"/>
        <w:jc w:val="center"/>
      </w:pPr>
      <w:bookmarkStart w:id="7" w:name="_Toc206828536"/>
      <w:r w:rsidRPr="00E43C6B">
        <w:t>TABLE OF CONTENTS</w:t>
      </w:r>
      <w:bookmarkEnd w:id="7"/>
      <w:r w:rsidR="008C0CEE">
        <w:rPr>
          <w:bCs/>
        </w:rPr>
        <w:fldChar w:fldCharType="begin"/>
      </w:r>
      <w:r w:rsidR="004F1A57">
        <w:instrText xml:space="preserve"> TOC \o "1-2" \h \z \u </w:instrText>
      </w:r>
      <w:r w:rsidR="008C0CEE">
        <w:rPr>
          <w:bCs/>
        </w:rPr>
        <w:fldChar w:fldCharType="separate"/>
      </w:r>
    </w:p>
    <w:p w14:paraId="3E8C41E2" w14:textId="4C5194C0" w:rsidR="005F2CB5" w:rsidRDefault="00666C86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5261347" w:history="1">
        <w:r w:rsidR="005F2CB5" w:rsidRPr="00870DA9">
          <w:rPr>
            <w:rStyle w:val="Hyperlink"/>
            <w:noProof/>
          </w:rPr>
          <w:t>ACKNOWLEDGMENTS</w:t>
        </w:r>
        <w:r w:rsidR="005F2CB5">
          <w:rPr>
            <w:noProof/>
            <w:webHidden/>
          </w:rPr>
          <w:tab/>
        </w:r>
        <w:r w:rsidR="008C0CEE">
          <w:rPr>
            <w:noProof/>
            <w:webHidden/>
          </w:rPr>
          <w:fldChar w:fldCharType="begin"/>
        </w:r>
        <w:r w:rsidR="005F2CB5">
          <w:rPr>
            <w:noProof/>
            <w:webHidden/>
          </w:rPr>
          <w:instrText xml:space="preserve"> PAGEREF _Toc245261347 \h </w:instrText>
        </w:r>
        <w:r w:rsidR="008C0CEE">
          <w:rPr>
            <w:noProof/>
            <w:webHidden/>
          </w:rPr>
        </w:r>
        <w:r w:rsidR="008C0CEE">
          <w:rPr>
            <w:noProof/>
            <w:webHidden/>
          </w:rPr>
          <w:fldChar w:fldCharType="separate"/>
        </w:r>
        <w:r w:rsidR="00F239D4">
          <w:rPr>
            <w:noProof/>
            <w:webHidden/>
          </w:rPr>
          <w:t>i</w:t>
        </w:r>
        <w:r w:rsidR="008C0CEE">
          <w:rPr>
            <w:noProof/>
            <w:webHidden/>
          </w:rPr>
          <w:fldChar w:fldCharType="end"/>
        </w:r>
      </w:hyperlink>
      <w:r w:rsidR="00035C57">
        <w:rPr>
          <w:noProof/>
        </w:rPr>
        <w:t>i</w:t>
      </w:r>
    </w:p>
    <w:p w14:paraId="3E8C41E3" w14:textId="33B1B114" w:rsidR="005F2CB5" w:rsidRDefault="00666C86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5261349" w:history="1">
        <w:r w:rsidR="005F2CB5" w:rsidRPr="00870DA9">
          <w:rPr>
            <w:rStyle w:val="Hyperlink"/>
            <w:noProof/>
          </w:rPr>
          <w:t>LIST OF FIGURES</w:t>
        </w:r>
        <w:r w:rsidR="005F2CB5">
          <w:rPr>
            <w:noProof/>
            <w:webHidden/>
          </w:rPr>
          <w:tab/>
        </w:r>
        <w:r w:rsidR="007253AD">
          <w:rPr>
            <w:noProof/>
            <w:webHidden/>
          </w:rPr>
          <w:t>i</w:t>
        </w:r>
        <w:r w:rsidR="008C0CEE">
          <w:rPr>
            <w:noProof/>
            <w:webHidden/>
          </w:rPr>
          <w:fldChar w:fldCharType="begin"/>
        </w:r>
        <w:r w:rsidR="005F2CB5">
          <w:rPr>
            <w:noProof/>
            <w:webHidden/>
          </w:rPr>
          <w:instrText xml:space="preserve"> PAGEREF _Toc245261349 \h </w:instrText>
        </w:r>
        <w:r w:rsidR="008C0CEE">
          <w:rPr>
            <w:noProof/>
            <w:webHidden/>
          </w:rPr>
        </w:r>
        <w:r w:rsidR="008C0CEE">
          <w:rPr>
            <w:noProof/>
            <w:webHidden/>
          </w:rPr>
          <w:fldChar w:fldCharType="separate"/>
        </w:r>
        <w:r w:rsidR="00F239D4">
          <w:rPr>
            <w:noProof/>
            <w:webHidden/>
          </w:rPr>
          <w:t>v</w:t>
        </w:r>
        <w:r w:rsidR="008C0CEE">
          <w:rPr>
            <w:noProof/>
            <w:webHidden/>
          </w:rPr>
          <w:fldChar w:fldCharType="end"/>
        </w:r>
      </w:hyperlink>
    </w:p>
    <w:p w14:paraId="3E8C41E5" w14:textId="6068DC7B" w:rsidR="005F2CB5" w:rsidRPr="00B23F18" w:rsidRDefault="00666C86" w:rsidP="00B23F1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5261350" w:history="1">
        <w:r w:rsidR="00B23F18">
          <w:rPr>
            <w:rStyle w:val="Hyperlink"/>
            <w:noProof/>
          </w:rPr>
          <w:t>INTRODUCTION</w:t>
        </w:r>
        <w:r w:rsidR="005F2CB5">
          <w:rPr>
            <w:noProof/>
            <w:webHidden/>
          </w:rPr>
          <w:tab/>
        </w:r>
        <w:r w:rsidR="008C0CEE">
          <w:rPr>
            <w:noProof/>
            <w:webHidden/>
          </w:rPr>
          <w:fldChar w:fldCharType="begin"/>
        </w:r>
        <w:r w:rsidR="005F2CB5">
          <w:rPr>
            <w:noProof/>
            <w:webHidden/>
          </w:rPr>
          <w:instrText xml:space="preserve"> PAGEREF _Toc245261350 \h </w:instrText>
        </w:r>
        <w:r w:rsidR="008C0CEE">
          <w:rPr>
            <w:noProof/>
            <w:webHidden/>
          </w:rPr>
        </w:r>
        <w:r w:rsidR="008C0CEE">
          <w:rPr>
            <w:noProof/>
            <w:webHidden/>
          </w:rPr>
          <w:fldChar w:fldCharType="separate"/>
        </w:r>
        <w:r w:rsidR="00F239D4">
          <w:rPr>
            <w:noProof/>
            <w:webHidden/>
          </w:rPr>
          <w:t>1</w:t>
        </w:r>
        <w:r w:rsidR="008C0CEE">
          <w:rPr>
            <w:noProof/>
            <w:webHidden/>
          </w:rPr>
          <w:fldChar w:fldCharType="end"/>
        </w:r>
      </w:hyperlink>
    </w:p>
    <w:p w14:paraId="3E8C41E7" w14:textId="783F59A7" w:rsidR="005F2CB5" w:rsidRPr="0075320E" w:rsidRDefault="00666C86" w:rsidP="0075320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5261352" w:history="1">
        <w:r w:rsidR="0075320E">
          <w:rPr>
            <w:rStyle w:val="Hyperlink"/>
            <w:noProof/>
          </w:rPr>
          <w:t>EXECUTION</w:t>
        </w:r>
        <w:r w:rsidR="005F2CB5">
          <w:rPr>
            <w:noProof/>
            <w:webHidden/>
          </w:rPr>
          <w:tab/>
        </w:r>
        <w:r w:rsidR="008C0CEE">
          <w:rPr>
            <w:noProof/>
            <w:webHidden/>
          </w:rPr>
          <w:fldChar w:fldCharType="begin"/>
        </w:r>
        <w:r w:rsidR="005F2CB5">
          <w:rPr>
            <w:noProof/>
            <w:webHidden/>
          </w:rPr>
          <w:instrText xml:space="preserve"> PAGEREF _Toc245261352 \h </w:instrText>
        </w:r>
        <w:r w:rsidR="008C0CEE">
          <w:rPr>
            <w:noProof/>
            <w:webHidden/>
          </w:rPr>
        </w:r>
        <w:r w:rsidR="008C0CEE">
          <w:rPr>
            <w:noProof/>
            <w:webHidden/>
          </w:rPr>
          <w:fldChar w:fldCharType="separate"/>
        </w:r>
        <w:r w:rsidR="00F239D4">
          <w:rPr>
            <w:noProof/>
            <w:webHidden/>
          </w:rPr>
          <w:t>2</w:t>
        </w:r>
        <w:r w:rsidR="008C0CEE">
          <w:rPr>
            <w:noProof/>
            <w:webHidden/>
          </w:rPr>
          <w:fldChar w:fldCharType="end"/>
        </w:r>
      </w:hyperlink>
    </w:p>
    <w:p w14:paraId="3E8C41E9" w14:textId="28363DA8" w:rsidR="005F2CB5" w:rsidRPr="0075320E" w:rsidRDefault="00666C86" w:rsidP="0075320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5261354" w:history="1">
        <w:r w:rsidR="0075320E">
          <w:rPr>
            <w:rStyle w:val="Hyperlink"/>
            <w:noProof/>
          </w:rPr>
          <w:t>RESULTS</w:t>
        </w:r>
        <w:r w:rsidR="005F2CB5">
          <w:rPr>
            <w:noProof/>
            <w:webHidden/>
          </w:rPr>
          <w:tab/>
        </w:r>
      </w:hyperlink>
      <w:r w:rsidR="00B163C6">
        <w:rPr>
          <w:noProof/>
        </w:rPr>
        <w:t>5</w:t>
      </w:r>
    </w:p>
    <w:p w14:paraId="3E8C41EA" w14:textId="325D58F9" w:rsidR="005F2CB5" w:rsidRDefault="00666C86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45261356" w:history="1">
        <w:r w:rsidR="005F2CB5" w:rsidRPr="00870DA9">
          <w:rPr>
            <w:rStyle w:val="Hyperlink"/>
            <w:noProof/>
          </w:rPr>
          <w:t>REFERENCES</w:t>
        </w:r>
        <w:r w:rsidR="005F2CB5">
          <w:rPr>
            <w:noProof/>
            <w:webHidden/>
          </w:rPr>
          <w:tab/>
        </w:r>
        <w:r w:rsidR="008C0CEE">
          <w:rPr>
            <w:noProof/>
            <w:webHidden/>
          </w:rPr>
          <w:fldChar w:fldCharType="begin"/>
        </w:r>
        <w:r w:rsidR="005F2CB5">
          <w:rPr>
            <w:noProof/>
            <w:webHidden/>
          </w:rPr>
          <w:instrText xml:space="preserve"> PAGEREF _Toc245261356 \h </w:instrText>
        </w:r>
        <w:r w:rsidR="008C0CEE">
          <w:rPr>
            <w:noProof/>
            <w:webHidden/>
          </w:rPr>
        </w:r>
        <w:r w:rsidR="008C0CEE">
          <w:rPr>
            <w:noProof/>
            <w:webHidden/>
          </w:rPr>
          <w:fldChar w:fldCharType="separate"/>
        </w:r>
        <w:r w:rsidR="00F239D4">
          <w:rPr>
            <w:noProof/>
            <w:webHidden/>
          </w:rPr>
          <w:t>7</w:t>
        </w:r>
        <w:r w:rsidR="008C0CEE">
          <w:rPr>
            <w:noProof/>
            <w:webHidden/>
          </w:rPr>
          <w:fldChar w:fldCharType="end"/>
        </w:r>
      </w:hyperlink>
    </w:p>
    <w:p w14:paraId="3E8C41EC" w14:textId="1E9ADF81" w:rsidR="005F2CB5" w:rsidRDefault="005F2CB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14:paraId="3E8C41F2" w14:textId="454D2B29" w:rsidR="00035C57" w:rsidRPr="00E43C6B" w:rsidRDefault="008C0CEE" w:rsidP="00035C57">
      <w:pPr>
        <w:pStyle w:val="Title"/>
        <w:ind w:firstLine="0"/>
      </w:pPr>
      <w:r>
        <w:fldChar w:fldCharType="end"/>
      </w:r>
    </w:p>
    <w:p w14:paraId="3E8C41F5" w14:textId="45F103D5" w:rsidR="00192670" w:rsidRPr="00E43C6B" w:rsidRDefault="00192670" w:rsidP="00925716">
      <w:pPr>
        <w:pStyle w:val="Title"/>
        <w:ind w:firstLine="0"/>
      </w:pPr>
    </w:p>
    <w:p w14:paraId="3E8C41F8" w14:textId="4663A908" w:rsidR="00192670" w:rsidRPr="00E43C6B" w:rsidRDefault="00626834" w:rsidP="000B0847">
      <w:r w:rsidRPr="00E43C6B">
        <w:br w:type="page"/>
      </w:r>
    </w:p>
    <w:p w14:paraId="3E8C41F9" w14:textId="77777777" w:rsidR="00192670" w:rsidRPr="00E43C6B" w:rsidRDefault="00192670" w:rsidP="008F7F41">
      <w:pPr>
        <w:pStyle w:val="Title"/>
        <w:ind w:firstLine="0"/>
        <w:jc w:val="center"/>
      </w:pPr>
    </w:p>
    <w:p w14:paraId="3E8C41FA" w14:textId="77777777" w:rsidR="00192670" w:rsidRPr="00E43C6B" w:rsidRDefault="00C83D9F" w:rsidP="00900A98">
      <w:pPr>
        <w:pStyle w:val="Heading1"/>
      </w:pPr>
      <w:bookmarkStart w:id="8" w:name="_Toc206828538"/>
      <w:bookmarkStart w:id="9" w:name="_Toc212958365"/>
      <w:bookmarkStart w:id="10" w:name="_Toc245261349"/>
      <w:r w:rsidRPr="00E43C6B">
        <w:t>LIST OF FIGURES</w:t>
      </w:r>
      <w:bookmarkEnd w:id="8"/>
      <w:bookmarkEnd w:id="9"/>
      <w:bookmarkEnd w:id="10"/>
    </w:p>
    <w:p w14:paraId="3E8C41FB" w14:textId="4C78043C" w:rsidR="005F2CB5" w:rsidRDefault="008C0CE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5656">
        <w:fldChar w:fldCharType="begin"/>
      </w:r>
      <w:r w:rsidR="008F07D6" w:rsidRPr="000E5656">
        <w:instrText xml:space="preserve"> TOC \h \z \c "Figure" </w:instrText>
      </w:r>
      <w:r w:rsidRPr="000E5656">
        <w:fldChar w:fldCharType="separate"/>
      </w:r>
      <w:hyperlink w:anchor="_Toc245261328" w:history="1">
        <w:r w:rsidR="005F2CB5" w:rsidRPr="003F58A0">
          <w:rPr>
            <w:rStyle w:val="Hyperlink"/>
            <w:noProof/>
          </w:rPr>
          <w:t xml:space="preserve">Figure 1. </w:t>
        </w:r>
        <w:r w:rsidR="00FA2F11">
          <w:t>Screenshot of</w:t>
        </w:r>
        <w:r w:rsidR="004E1969">
          <w:t xml:space="preserve"> </w:t>
        </w:r>
        <w:r w:rsidR="00FA2F11">
          <w:t>response</w:t>
        </w:r>
        <w:r w:rsidR="004E1969">
          <w:t xml:space="preserve"> sheet</w:t>
        </w:r>
        <w:r w:rsidR="00FA2F11" w:rsidRPr="00E43C6B">
          <w:t>.</w:t>
        </w:r>
        <w:r w:rsidR="005F2CB5" w:rsidRPr="003F58A0">
          <w:rPr>
            <w:rStyle w:val="Hyperlink"/>
            <w:noProof/>
          </w:rPr>
          <w:t>.</w:t>
        </w:r>
        <w:r w:rsidR="005F2CB5">
          <w:rPr>
            <w:noProof/>
            <w:webHidden/>
          </w:rPr>
          <w:tab/>
        </w:r>
      </w:hyperlink>
      <w:r w:rsidR="00D93ABA">
        <w:rPr>
          <w:noProof/>
        </w:rPr>
        <w:t>2</w:t>
      </w:r>
    </w:p>
    <w:p w14:paraId="3E8C41FC" w14:textId="6B351089" w:rsidR="005F2CB5" w:rsidRDefault="00666C86">
      <w:pPr>
        <w:pStyle w:val="TableofFigures"/>
        <w:rPr>
          <w:noProof/>
        </w:rPr>
      </w:pPr>
      <w:hyperlink w:anchor="_Toc245261329" w:history="1">
        <w:r w:rsidR="005F2CB5" w:rsidRPr="003F58A0">
          <w:rPr>
            <w:rStyle w:val="Hyperlink"/>
            <w:noProof/>
          </w:rPr>
          <w:t xml:space="preserve">Figure 2. </w:t>
        </w:r>
        <w:r w:rsidR="004E1969" w:rsidRPr="004E1969">
          <w:rPr>
            <w:rStyle w:val="Hyperlink"/>
            <w:noProof/>
          </w:rPr>
          <w:t>Screenshot of database relationships in MS ACCESS</w:t>
        </w:r>
        <w:r w:rsidR="005F2CB5" w:rsidRPr="003F58A0">
          <w:rPr>
            <w:rStyle w:val="Hyperlink"/>
            <w:noProof/>
          </w:rPr>
          <w:t>.</w:t>
        </w:r>
        <w:r w:rsidR="005F2CB5">
          <w:rPr>
            <w:noProof/>
            <w:webHidden/>
          </w:rPr>
          <w:tab/>
        </w:r>
        <w:r w:rsidR="008C0CEE">
          <w:rPr>
            <w:noProof/>
            <w:webHidden/>
          </w:rPr>
          <w:fldChar w:fldCharType="begin"/>
        </w:r>
        <w:r w:rsidR="005F2CB5">
          <w:rPr>
            <w:noProof/>
            <w:webHidden/>
          </w:rPr>
          <w:instrText xml:space="preserve"> PAGEREF _Toc245261329 \h </w:instrText>
        </w:r>
        <w:r w:rsidR="008C0CEE">
          <w:rPr>
            <w:noProof/>
            <w:webHidden/>
          </w:rPr>
        </w:r>
        <w:r w:rsidR="008C0CEE">
          <w:rPr>
            <w:noProof/>
            <w:webHidden/>
          </w:rPr>
          <w:fldChar w:fldCharType="separate"/>
        </w:r>
        <w:r w:rsidR="00890B09">
          <w:rPr>
            <w:noProof/>
            <w:webHidden/>
          </w:rPr>
          <w:t>3</w:t>
        </w:r>
        <w:r w:rsidR="008C0CEE">
          <w:rPr>
            <w:noProof/>
            <w:webHidden/>
          </w:rPr>
          <w:fldChar w:fldCharType="end"/>
        </w:r>
      </w:hyperlink>
    </w:p>
    <w:p w14:paraId="177C601F" w14:textId="15FEDC19" w:rsidR="007B6146" w:rsidRDefault="00666C86" w:rsidP="007B6146">
      <w:pPr>
        <w:pStyle w:val="TableofFigures"/>
        <w:rPr>
          <w:noProof/>
        </w:rPr>
      </w:pPr>
      <w:hyperlink w:anchor="_Toc245261329" w:history="1">
        <w:r w:rsidR="007B6146" w:rsidRPr="003F58A0">
          <w:rPr>
            <w:rStyle w:val="Hyperlink"/>
            <w:noProof/>
          </w:rPr>
          <w:t xml:space="preserve">Figure </w:t>
        </w:r>
        <w:r w:rsidR="007B6146">
          <w:rPr>
            <w:rStyle w:val="Hyperlink"/>
            <w:noProof/>
          </w:rPr>
          <w:t>3</w:t>
        </w:r>
        <w:r w:rsidR="007B6146" w:rsidRPr="003F58A0">
          <w:rPr>
            <w:rStyle w:val="Hyperlink"/>
            <w:noProof/>
          </w:rPr>
          <w:t>.</w:t>
        </w:r>
        <w:r w:rsidR="00F56D41" w:rsidRPr="00F56D41">
          <w:t xml:space="preserve"> </w:t>
        </w:r>
        <w:r w:rsidR="00F56D41">
          <w:rPr>
            <w:rStyle w:val="Hyperlink"/>
            <w:noProof/>
          </w:rPr>
          <w:t>Response Table before unpivot</w:t>
        </w:r>
        <w:r w:rsidR="007B6146" w:rsidRPr="003F58A0">
          <w:rPr>
            <w:rStyle w:val="Hyperlink"/>
            <w:noProof/>
          </w:rPr>
          <w:t>.</w:t>
        </w:r>
        <w:r w:rsidR="007B6146">
          <w:rPr>
            <w:noProof/>
            <w:webHidden/>
          </w:rPr>
          <w:tab/>
        </w:r>
      </w:hyperlink>
      <w:r w:rsidR="00A059AD">
        <w:rPr>
          <w:noProof/>
        </w:rPr>
        <w:t>5</w:t>
      </w:r>
    </w:p>
    <w:p w14:paraId="6E467702" w14:textId="4F551E97" w:rsidR="00B86B9F" w:rsidRDefault="00666C86" w:rsidP="00B86B9F">
      <w:pPr>
        <w:pStyle w:val="TableofFigures"/>
        <w:rPr>
          <w:noProof/>
        </w:rPr>
      </w:pPr>
      <w:hyperlink w:anchor="_Toc245261329" w:history="1">
        <w:r w:rsidR="00B86B9F" w:rsidRPr="003F58A0">
          <w:rPr>
            <w:rStyle w:val="Hyperlink"/>
            <w:noProof/>
          </w:rPr>
          <w:t>Figure</w:t>
        </w:r>
        <w:r w:rsidR="00B86B9F">
          <w:rPr>
            <w:rStyle w:val="Hyperlink"/>
            <w:noProof/>
          </w:rPr>
          <w:t xml:space="preserve"> 4</w:t>
        </w:r>
        <w:r w:rsidR="00B86B9F" w:rsidRPr="003F58A0">
          <w:rPr>
            <w:rStyle w:val="Hyperlink"/>
            <w:noProof/>
          </w:rPr>
          <w:t>.</w:t>
        </w:r>
        <w:r w:rsidR="00B86B9F" w:rsidRPr="00F56D41">
          <w:t xml:space="preserve"> </w:t>
        </w:r>
        <w:r w:rsidR="00B86B9F">
          <w:t xml:space="preserve">View </w:t>
        </w:r>
        <w:r w:rsidR="00B86B9F">
          <w:rPr>
            <w:rStyle w:val="Hyperlink"/>
            <w:noProof/>
          </w:rPr>
          <w:t>responseTBL after unpivot</w:t>
        </w:r>
        <w:r w:rsidR="00B86B9F" w:rsidRPr="003F58A0">
          <w:rPr>
            <w:rStyle w:val="Hyperlink"/>
            <w:noProof/>
          </w:rPr>
          <w:t>.</w:t>
        </w:r>
        <w:r w:rsidR="00B86B9F">
          <w:rPr>
            <w:noProof/>
            <w:webHidden/>
          </w:rPr>
          <w:tab/>
        </w:r>
      </w:hyperlink>
      <w:r w:rsidR="00B86B9F">
        <w:rPr>
          <w:noProof/>
        </w:rPr>
        <w:t>5</w:t>
      </w:r>
    </w:p>
    <w:p w14:paraId="43D926DF" w14:textId="355F61D3" w:rsidR="003054EA" w:rsidRDefault="00666C86" w:rsidP="003054E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5261329" w:history="1">
        <w:r w:rsidR="003054EA" w:rsidRPr="003F58A0">
          <w:rPr>
            <w:rStyle w:val="Hyperlink"/>
            <w:noProof/>
          </w:rPr>
          <w:t>Figure</w:t>
        </w:r>
        <w:r w:rsidR="003054EA">
          <w:rPr>
            <w:rStyle w:val="Hyperlink"/>
            <w:noProof/>
          </w:rPr>
          <w:t xml:space="preserve"> 5</w:t>
        </w:r>
        <w:r w:rsidR="003054EA" w:rsidRPr="003F58A0">
          <w:rPr>
            <w:rStyle w:val="Hyperlink"/>
            <w:noProof/>
          </w:rPr>
          <w:t>.</w:t>
        </w:r>
        <w:r w:rsidR="003054EA" w:rsidRPr="00F56D41">
          <w:t xml:space="preserve"> </w:t>
        </w:r>
        <w:r w:rsidR="00F03021">
          <w:t>University Mean and Response_Rate for all questions</w:t>
        </w:r>
        <w:r w:rsidR="003054EA" w:rsidRPr="003F58A0">
          <w:rPr>
            <w:rStyle w:val="Hyperlink"/>
            <w:noProof/>
          </w:rPr>
          <w:t>.</w:t>
        </w:r>
        <w:r w:rsidR="003054EA">
          <w:rPr>
            <w:noProof/>
            <w:webHidden/>
          </w:rPr>
          <w:tab/>
        </w:r>
      </w:hyperlink>
      <w:r w:rsidR="00F03021">
        <w:rPr>
          <w:noProof/>
        </w:rPr>
        <w:t>6</w:t>
      </w:r>
    </w:p>
    <w:p w14:paraId="7CB50FED" w14:textId="7C5DD518" w:rsidR="003054EA" w:rsidRDefault="00666C86" w:rsidP="003054E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5261329" w:history="1">
        <w:r w:rsidR="003054EA" w:rsidRPr="003F58A0">
          <w:rPr>
            <w:rStyle w:val="Hyperlink"/>
            <w:noProof/>
          </w:rPr>
          <w:t>Figure</w:t>
        </w:r>
        <w:r w:rsidR="003054EA">
          <w:rPr>
            <w:rStyle w:val="Hyperlink"/>
            <w:noProof/>
          </w:rPr>
          <w:t xml:space="preserve"> 6</w:t>
        </w:r>
        <w:r w:rsidR="003054EA" w:rsidRPr="003F58A0">
          <w:rPr>
            <w:rStyle w:val="Hyperlink"/>
            <w:noProof/>
          </w:rPr>
          <w:t>.</w:t>
        </w:r>
        <w:r w:rsidR="003054EA" w:rsidRPr="00F56D41">
          <w:t xml:space="preserve"> </w:t>
        </w:r>
        <w:r w:rsidR="00006787">
          <w:t>Course standard deviations for each question</w:t>
        </w:r>
        <w:r w:rsidR="003054EA" w:rsidRPr="003F58A0">
          <w:rPr>
            <w:rStyle w:val="Hyperlink"/>
            <w:noProof/>
          </w:rPr>
          <w:t>.</w:t>
        </w:r>
        <w:r w:rsidR="003054EA">
          <w:rPr>
            <w:noProof/>
            <w:webHidden/>
          </w:rPr>
          <w:tab/>
        </w:r>
      </w:hyperlink>
      <w:r w:rsidR="009A4C2A">
        <w:rPr>
          <w:noProof/>
        </w:rPr>
        <w:t>6</w:t>
      </w:r>
    </w:p>
    <w:p w14:paraId="53858200" w14:textId="77777777" w:rsidR="003054EA" w:rsidRPr="003054EA" w:rsidRDefault="003054EA" w:rsidP="003054EA">
      <w:pPr>
        <w:rPr>
          <w:rFonts w:eastAsiaTheme="minorEastAsia"/>
        </w:rPr>
      </w:pPr>
    </w:p>
    <w:p w14:paraId="180E0E47" w14:textId="77777777" w:rsidR="00B86B9F" w:rsidRPr="00B86B9F" w:rsidRDefault="00B86B9F" w:rsidP="00B86B9F">
      <w:pPr>
        <w:rPr>
          <w:rFonts w:eastAsiaTheme="minorEastAsia"/>
        </w:rPr>
      </w:pPr>
    </w:p>
    <w:p w14:paraId="659B724A" w14:textId="77777777" w:rsidR="007B6146" w:rsidRPr="007B6146" w:rsidRDefault="007B6146" w:rsidP="007B6146">
      <w:pPr>
        <w:rPr>
          <w:rFonts w:eastAsiaTheme="minorEastAsia"/>
        </w:rPr>
      </w:pPr>
    </w:p>
    <w:p w14:paraId="3E8C41FD" w14:textId="77777777" w:rsidR="00192670" w:rsidRPr="00E43C6B" w:rsidRDefault="008C0CEE" w:rsidP="00925716">
      <w:pPr>
        <w:pStyle w:val="Title"/>
        <w:ind w:firstLine="0"/>
      </w:pPr>
      <w:r w:rsidRPr="000E5656">
        <w:fldChar w:fldCharType="end"/>
      </w:r>
    </w:p>
    <w:p w14:paraId="3E8C41FE" w14:textId="77777777" w:rsidR="00E26057" w:rsidRPr="00E43C6B" w:rsidRDefault="00E26057" w:rsidP="00900A98">
      <w:pPr>
        <w:pStyle w:val="Header"/>
      </w:pPr>
    </w:p>
    <w:p w14:paraId="3E8C41FF" w14:textId="77777777" w:rsidR="00CC53DE" w:rsidRPr="00E43C6B" w:rsidRDefault="00CC53DE" w:rsidP="00900A98">
      <w:pPr>
        <w:sectPr w:rsidR="00CC53DE" w:rsidRPr="00E43C6B" w:rsidSect="008F7F41">
          <w:headerReference w:type="first" r:id="rId9"/>
          <w:pgSz w:w="12240" w:h="15840" w:code="1"/>
          <w:pgMar w:top="1440" w:right="1440" w:bottom="1440" w:left="1440" w:header="1080" w:footer="720" w:gutter="0"/>
          <w:pgNumType w:fmt="lowerRoman" w:start="2"/>
          <w:cols w:space="720" w:equalWidth="0">
            <w:col w:w="9360" w:space="720"/>
          </w:cols>
          <w:noEndnote/>
          <w:titlePg/>
        </w:sectPr>
      </w:pPr>
    </w:p>
    <w:p w14:paraId="3E8C4200" w14:textId="77777777" w:rsidR="00E26057" w:rsidRPr="00E43C6B" w:rsidRDefault="00E26057" w:rsidP="008F7F41">
      <w:pPr>
        <w:ind w:firstLine="0"/>
        <w:jc w:val="center"/>
      </w:pPr>
    </w:p>
    <w:p w14:paraId="3E8C4201" w14:textId="77777777" w:rsidR="00192670" w:rsidRPr="00E43C6B" w:rsidRDefault="00192670" w:rsidP="008F7F41">
      <w:pPr>
        <w:ind w:firstLine="0"/>
        <w:jc w:val="center"/>
      </w:pPr>
    </w:p>
    <w:p w14:paraId="3E8C4202" w14:textId="77777777" w:rsidR="00192670" w:rsidRPr="00E43C6B" w:rsidRDefault="00192670" w:rsidP="008F7F41">
      <w:pPr>
        <w:ind w:firstLine="0"/>
        <w:jc w:val="center"/>
      </w:pPr>
    </w:p>
    <w:p w14:paraId="3E8C4203" w14:textId="77777777" w:rsidR="00CF5439" w:rsidRPr="00E43C6B" w:rsidRDefault="00062863" w:rsidP="00900A98">
      <w:pPr>
        <w:ind w:firstLine="0"/>
        <w:jc w:val="center"/>
      </w:pPr>
      <w:bookmarkStart w:id="11" w:name="_Toc206495175"/>
      <w:bookmarkStart w:id="12" w:name="_Toc206497521"/>
      <w:bookmarkStart w:id="13" w:name="_Toc206497808"/>
      <w:bookmarkStart w:id="14" w:name="_Toc206499464"/>
      <w:bookmarkStart w:id="15" w:name="_Toc206828539"/>
      <w:r w:rsidRPr="00E43C6B">
        <w:t>CHAPTER 1</w:t>
      </w:r>
      <w:bookmarkEnd w:id="11"/>
      <w:bookmarkEnd w:id="12"/>
      <w:bookmarkEnd w:id="13"/>
    </w:p>
    <w:p w14:paraId="3E8C4204" w14:textId="77777777" w:rsidR="00CF5439" w:rsidRPr="00E43C6B" w:rsidRDefault="00CF5439" w:rsidP="00900A98">
      <w:pPr>
        <w:pStyle w:val="Heading1"/>
      </w:pPr>
    </w:p>
    <w:bookmarkEnd w:id="14"/>
    <w:bookmarkEnd w:id="15"/>
    <w:p w14:paraId="3E8C4205" w14:textId="2E6DCB00" w:rsidR="00E26057" w:rsidRPr="00E43C6B" w:rsidRDefault="005A443E" w:rsidP="00900A98">
      <w:pPr>
        <w:pStyle w:val="Heading1"/>
      </w:pPr>
      <w:r>
        <w:t>Introduction</w:t>
      </w:r>
    </w:p>
    <w:p w14:paraId="3E8C420E" w14:textId="6B165534" w:rsidR="00192670" w:rsidRDefault="00431B1D" w:rsidP="0044087A">
      <w:pPr>
        <w:pStyle w:val="Heading2"/>
      </w:pPr>
      <w:bookmarkStart w:id="16" w:name="_Toc206465762"/>
      <w:bookmarkStart w:id="17" w:name="_Toc206465870"/>
      <w:bookmarkStart w:id="18" w:name="_Toc206495176"/>
      <w:bookmarkStart w:id="19" w:name="_Toc206497522"/>
      <w:bookmarkStart w:id="20" w:name="_Toc206497809"/>
      <w:bookmarkStart w:id="21" w:name="_Toc206499465"/>
      <w:bookmarkStart w:id="22" w:name="_Toc206828540"/>
      <w:bookmarkStart w:id="23" w:name="_Toc212958367"/>
      <w:bookmarkStart w:id="24" w:name="_Toc245261351"/>
      <w:r w:rsidRPr="00431B1D">
        <w:t>Th</w:t>
      </w:r>
      <w:r w:rsidR="005163AE">
        <w:t>is</w:t>
      </w:r>
      <w:r w:rsidRPr="00431B1D">
        <w:t xml:space="preserve"> project involved designing a system for student evaluations. </w:t>
      </w:r>
      <w:r w:rsidR="005163AE">
        <w:t xml:space="preserve">The purpose </w:t>
      </w:r>
      <w:r w:rsidR="00337CF0">
        <w:t xml:space="preserve">was to store the responses </w:t>
      </w:r>
      <w:r w:rsidR="004104C3">
        <w:t xml:space="preserve">collected </w:t>
      </w:r>
      <w:r w:rsidR="009A3AA8">
        <w:t xml:space="preserve">from the students </w:t>
      </w:r>
      <w:r w:rsidR="004104C3">
        <w:t xml:space="preserve">in a format that can be processed </w:t>
      </w:r>
      <w:r w:rsidR="003B24AB">
        <w:t>efficiently</w:t>
      </w:r>
      <w:r w:rsidR="004053C5">
        <w:t xml:space="preserve">. It will allow the organization to better </w:t>
      </w:r>
      <w:r w:rsidR="009A3AA8">
        <w:t xml:space="preserve">analyze </w:t>
      </w:r>
      <w:r w:rsidR="00EE6439">
        <w:t xml:space="preserve">student feedback and </w:t>
      </w:r>
      <w:r w:rsidR="003F486B">
        <w:t>communicate it to the faculty.</w:t>
      </w:r>
      <w:r w:rsidR="00C00D7A">
        <w:t xml:space="preserve"> The set of questions </w:t>
      </w:r>
      <w:r w:rsidR="00030410">
        <w:t xml:space="preserve">to be asked </w:t>
      </w:r>
      <w:r w:rsidR="00C00D7A">
        <w:t xml:space="preserve">were taken from </w:t>
      </w:r>
      <w:r w:rsidR="00ED15A8">
        <w:t>last semester’s student evaluation</w:t>
      </w:r>
      <w:r w:rsidR="00AD0610">
        <w:t>s of Indiana State University.</w:t>
      </w:r>
      <w:r w:rsidR="00ED15A8">
        <w:t xml:space="preserve"> </w:t>
      </w:r>
      <w:r w:rsidRPr="00431B1D">
        <w:t xml:space="preserve">Student responses were collected through online forms where students were allowed to answer a list of questions. Questions with weighted responses were set to required and those questions requiring comments were left optional. This data was transferred to a spreadsheet in a database. Certain metrics were calculated including mean, response rate, and standard deviation for each individual course as well as for the relevant department and college associated with that course. </w:t>
      </w:r>
      <w:r w:rsidR="00A6557B">
        <w:t xml:space="preserve">This processed data can be used </w:t>
      </w:r>
      <w:r w:rsidR="009A4F09">
        <w:t>to generate reports for each individual course</w:t>
      </w:r>
      <w:r w:rsidR="0013003F">
        <w:t xml:space="preserve"> while </w:t>
      </w:r>
      <w:r w:rsidR="002816C4">
        <w:t xml:space="preserve">comparing the statistics </w:t>
      </w:r>
      <w:r w:rsidR="006C716C">
        <w:t xml:space="preserve">with the rest of the university. </w:t>
      </w:r>
      <w:r w:rsidR="009A4F09"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1D553EA" w14:textId="77777777" w:rsidR="0044087A" w:rsidRDefault="0044087A" w:rsidP="0044087A"/>
    <w:p w14:paraId="472CFFF0" w14:textId="77777777" w:rsidR="0044087A" w:rsidRPr="0044087A" w:rsidRDefault="0044087A" w:rsidP="0044087A"/>
    <w:p w14:paraId="4816E853" w14:textId="77777777" w:rsidR="0044087A" w:rsidRDefault="0044087A" w:rsidP="0044087A"/>
    <w:p w14:paraId="18F95277" w14:textId="77777777" w:rsidR="0044087A" w:rsidRDefault="0044087A" w:rsidP="0044087A"/>
    <w:p w14:paraId="406B66F2" w14:textId="77777777" w:rsidR="0044087A" w:rsidRDefault="0044087A" w:rsidP="0044087A"/>
    <w:p w14:paraId="58AF3BF1" w14:textId="77777777" w:rsidR="0044087A" w:rsidRPr="0044087A" w:rsidRDefault="0044087A" w:rsidP="0044087A"/>
    <w:p w14:paraId="3E8C420F" w14:textId="77777777" w:rsidR="00DB2BA5" w:rsidRPr="00E43C6B" w:rsidRDefault="00062863" w:rsidP="00900A98">
      <w:pPr>
        <w:ind w:firstLine="0"/>
        <w:jc w:val="center"/>
      </w:pPr>
      <w:bookmarkStart w:id="25" w:name="_Toc206495178"/>
      <w:bookmarkStart w:id="26" w:name="_Toc206497524"/>
      <w:bookmarkStart w:id="27" w:name="_Toc206497810"/>
      <w:bookmarkStart w:id="28" w:name="_Toc206499466"/>
      <w:bookmarkStart w:id="29" w:name="_Toc206828541"/>
      <w:r w:rsidRPr="00E43C6B">
        <w:lastRenderedPageBreak/>
        <w:t>CHAPTER 2</w:t>
      </w:r>
    </w:p>
    <w:p w14:paraId="3E8C4210" w14:textId="77777777" w:rsidR="00DB2BA5" w:rsidRPr="00E43C6B" w:rsidRDefault="00DB2BA5" w:rsidP="005F2CB5">
      <w:pPr>
        <w:ind w:firstLine="0"/>
        <w:jc w:val="center"/>
      </w:pPr>
    </w:p>
    <w:bookmarkEnd w:id="25"/>
    <w:bookmarkEnd w:id="26"/>
    <w:bookmarkEnd w:id="27"/>
    <w:bookmarkEnd w:id="28"/>
    <w:bookmarkEnd w:id="29"/>
    <w:p w14:paraId="3E8C4211" w14:textId="799E1005" w:rsidR="00062863" w:rsidRDefault="00387077" w:rsidP="00900A98">
      <w:pPr>
        <w:pStyle w:val="Heading1"/>
      </w:pPr>
      <w:r>
        <w:t>Execution</w:t>
      </w:r>
    </w:p>
    <w:p w14:paraId="3C67A908" w14:textId="641AE3E2" w:rsidR="00816B36" w:rsidRPr="00816B36" w:rsidRDefault="00242CF6" w:rsidP="00816B36">
      <w:pPr>
        <w:jc w:val="center"/>
      </w:pPr>
      <w:r>
        <w:t xml:space="preserve">The project involved response collection, </w:t>
      </w:r>
      <w:r w:rsidR="00365FEB">
        <w:t xml:space="preserve">transfer of data to MySQL database, </w:t>
      </w:r>
      <w:r w:rsidR="009B7859">
        <w:t xml:space="preserve">and processing of the data collected to prepare various metrics. </w:t>
      </w:r>
    </w:p>
    <w:p w14:paraId="3E8C4220" w14:textId="273025ED" w:rsidR="00062863" w:rsidRPr="00E43C6B" w:rsidRDefault="002B2FF6" w:rsidP="0044087A">
      <w:pPr>
        <w:pStyle w:val="Heading2"/>
      </w:pPr>
      <w:r>
        <w:t>Response Collection</w:t>
      </w:r>
    </w:p>
    <w:p w14:paraId="71A4D31E" w14:textId="0E32EF50" w:rsidR="00C3391F" w:rsidRPr="00C3391F" w:rsidRDefault="00C3391F" w:rsidP="00C3391F">
      <w:pPr>
        <w:ind w:firstLine="0"/>
        <w:jc w:val="both"/>
      </w:pPr>
      <w:r w:rsidRPr="00C3391F">
        <w:t>Student responses were c</w:t>
      </w:r>
      <w:r w:rsidR="00F31645">
        <w:t>ollected</w:t>
      </w:r>
      <w:r w:rsidRPr="00C3391F">
        <w:t xml:space="preserve"> through google forms. It allowed students to receive email notifications to fill in the forms. Responses were available in a google sheet where each individual question was a separate field in the sheet. </w:t>
      </w:r>
      <w:r w:rsidR="00AD2C7B">
        <w:t xml:space="preserve">Majority </w:t>
      </w:r>
      <w:r w:rsidR="00247A69">
        <w:t>of the questions</w:t>
      </w:r>
      <w:r w:rsidR="00AE0AB4">
        <w:t xml:space="preserve"> used a linear scale </w:t>
      </w:r>
      <w:r w:rsidR="001B1635">
        <w:t xml:space="preserve">where students could choose a weight from strongly agree to </w:t>
      </w:r>
      <w:r w:rsidR="004F5AB3">
        <w:t>strongly disagree.</w:t>
      </w:r>
      <w:r w:rsidR="00247A69">
        <w:t xml:space="preserve"> </w:t>
      </w:r>
      <w:r>
        <w:t xml:space="preserve">Some of the questions were marked as </w:t>
      </w:r>
      <w:r w:rsidR="00F31645">
        <w:t xml:space="preserve">required while others were marked optional. </w:t>
      </w:r>
      <w:r w:rsidR="00A77F8B">
        <w:t>The form can be accessed through this link [2].</w:t>
      </w:r>
      <w:r w:rsidR="00666C86">
        <w:t xml:space="preserve"> </w:t>
      </w:r>
      <w:r w:rsidR="00FB7481">
        <w:t xml:space="preserve">The data in the google sheet </w:t>
      </w:r>
      <w:r w:rsidR="00A95B12">
        <w:t>looked like the following</w:t>
      </w:r>
      <w:r w:rsidR="008D046E">
        <w:t>.</w:t>
      </w:r>
    </w:p>
    <w:p w14:paraId="3E8C4222" w14:textId="4DB2951C" w:rsidR="00C31DD6" w:rsidRPr="00E43C6B" w:rsidRDefault="000A37FB" w:rsidP="00B02E3F">
      <w:pPr>
        <w:ind w:firstLine="0"/>
        <w:jc w:val="both"/>
      </w:pPr>
      <w:r>
        <w:rPr>
          <w:noProof/>
        </w:rPr>
        <w:drawing>
          <wp:inline distT="0" distB="0" distL="0" distR="0" wp14:anchorId="570F3733" wp14:editId="5B1AC9F2">
            <wp:extent cx="5943600" cy="2098675"/>
            <wp:effectExtent l="0" t="0" r="0" b="0"/>
            <wp:docPr id="107659667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6677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4223" w14:textId="3EB23D95" w:rsidR="00100DAF" w:rsidRPr="00E43C6B" w:rsidRDefault="00100DAF" w:rsidP="00314917">
      <w:pPr>
        <w:pStyle w:val="Caption"/>
      </w:pPr>
      <w:bookmarkStart w:id="30" w:name="_Toc245261328"/>
      <w:bookmarkStart w:id="31" w:name="_Toc206495180"/>
      <w:bookmarkStart w:id="32" w:name="_Toc206495246"/>
      <w:bookmarkStart w:id="33" w:name="_Toc206497526"/>
      <w:r w:rsidRPr="00E43C6B">
        <w:t xml:space="preserve">Figure </w:t>
      </w:r>
      <w:r w:rsidR="00666C86">
        <w:fldChar w:fldCharType="begin"/>
      </w:r>
      <w:r w:rsidR="00666C86">
        <w:instrText xml:space="preserve"> SEQ Figure \* ARABIC </w:instrText>
      </w:r>
      <w:r w:rsidR="00666C86">
        <w:fldChar w:fldCharType="separate"/>
      </w:r>
      <w:r w:rsidR="00890B09">
        <w:rPr>
          <w:noProof/>
        </w:rPr>
        <w:t>1</w:t>
      </w:r>
      <w:r w:rsidR="00666C86">
        <w:rPr>
          <w:noProof/>
        </w:rPr>
        <w:fldChar w:fldCharType="end"/>
      </w:r>
      <w:r w:rsidRPr="00E43C6B">
        <w:t xml:space="preserve">. </w:t>
      </w:r>
      <w:r w:rsidR="003E0A84">
        <w:t xml:space="preserve">Screenshot of </w:t>
      </w:r>
      <w:bookmarkEnd w:id="30"/>
      <w:r w:rsidR="00237942">
        <w:t>response sheet</w:t>
      </w:r>
    </w:p>
    <w:bookmarkEnd w:id="31"/>
    <w:bookmarkEnd w:id="32"/>
    <w:bookmarkEnd w:id="33"/>
    <w:p w14:paraId="2DD028A6" w14:textId="60B3ADCA" w:rsidR="00162806" w:rsidRPr="00162806" w:rsidRDefault="00A84BBA" w:rsidP="000E359F">
      <w:pPr>
        <w:pStyle w:val="Heading3"/>
      </w:pPr>
      <w:r>
        <w:t>Transfer of data to MySQL</w:t>
      </w:r>
      <w:r w:rsidR="00C86436">
        <w:t xml:space="preserve"> database</w:t>
      </w:r>
    </w:p>
    <w:p w14:paraId="3E8C4226" w14:textId="5CEB7241" w:rsidR="00361C77" w:rsidRDefault="007000AB" w:rsidP="00900A98">
      <w:r>
        <w:t xml:space="preserve">The spreadsheet was transferred to a MySQL database. The database tables were not accessible by any built-in addon for google forms like Form Director. So, this involved use of pygsheets with Python Django to transfer the data. The google sheet was shared with a project on </w:t>
      </w:r>
      <w:r>
        <w:lastRenderedPageBreak/>
        <w:t>google cloud account and credentials for that project were saved in a json file to be used by the python program. Fields containing questions were renamed as Q1, Q2 and so on which allowed easy processing of data. Data was imported in a MySQL database in a table named responses.</w:t>
      </w:r>
    </w:p>
    <w:p w14:paraId="6E9E09C2" w14:textId="2C470D48" w:rsidR="00751D3E" w:rsidRPr="00162806" w:rsidRDefault="00691123" w:rsidP="00751D3E">
      <w:pPr>
        <w:pStyle w:val="Heading3"/>
      </w:pPr>
      <w:r>
        <w:t>Database Schema</w:t>
      </w:r>
    </w:p>
    <w:p w14:paraId="3FE9488B" w14:textId="4313F19D" w:rsidR="00751D3E" w:rsidRDefault="00751D3E" w:rsidP="00FB6C43">
      <w:pPr>
        <w:ind w:firstLine="0"/>
      </w:pPr>
      <w:r>
        <w:t xml:space="preserve">The database </w:t>
      </w:r>
      <w:r w:rsidR="00FB6C43">
        <w:t xml:space="preserve">contained table to store the list of </w:t>
      </w:r>
      <w:r w:rsidR="000A55D2">
        <w:t xml:space="preserve">colleges, departments within colleges, courses offered in </w:t>
      </w:r>
      <w:r w:rsidR="00C42DAA">
        <w:t xml:space="preserve">various departments, Instructors teaching </w:t>
      </w:r>
      <w:r w:rsidR="00E94277">
        <w:t xml:space="preserve">courses, and the responses received for </w:t>
      </w:r>
      <w:r w:rsidR="00AD0A21">
        <w:t>each of the cou</w:t>
      </w:r>
      <w:r w:rsidR="00BF636E">
        <w:t>r</w:t>
      </w:r>
      <w:r w:rsidR="00AD0A21">
        <w:t xml:space="preserve">ses through google forms. </w:t>
      </w:r>
      <w:r w:rsidR="00E34603">
        <w:t>The table responses is filled through the google sheets.</w:t>
      </w:r>
    </w:p>
    <w:p w14:paraId="2A31B51C" w14:textId="77241225" w:rsidR="00C62CB7" w:rsidRPr="00E43C6B" w:rsidRDefault="00B6488A" w:rsidP="00314917">
      <w:pPr>
        <w:pStyle w:val="Caption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946DF61" wp14:editId="3E227D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7950" cy="3162300"/>
            <wp:effectExtent l="0" t="0" r="0" b="0"/>
            <wp:wrapTopAndBottom/>
            <wp:docPr id="1244556447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6447" name="Picture 2" descr="Graphical user interface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CB7" w:rsidRPr="00E43C6B">
        <w:t xml:space="preserve">Figure </w:t>
      </w:r>
      <w:r w:rsidR="00C62CB7">
        <w:rPr>
          <w:noProof/>
        </w:rPr>
        <w:t>2</w:t>
      </w:r>
      <w:r w:rsidR="00C62CB7" w:rsidRPr="00E43C6B">
        <w:t xml:space="preserve">. </w:t>
      </w:r>
      <w:r w:rsidR="00C62CB7">
        <w:t xml:space="preserve">Screenshot of database relationships in MS ACCESS. </w:t>
      </w:r>
    </w:p>
    <w:p w14:paraId="32CE6092" w14:textId="4FFDB75B" w:rsidR="00B6488A" w:rsidRDefault="00B6488A" w:rsidP="00FB6C43">
      <w:pPr>
        <w:ind w:firstLine="0"/>
      </w:pPr>
    </w:p>
    <w:p w14:paraId="3D6B7752" w14:textId="77777777" w:rsidR="00747056" w:rsidRDefault="00813D50" w:rsidP="00FB6C43">
      <w:pPr>
        <w:ind w:firstLine="0"/>
      </w:pPr>
      <w:r>
        <w:t>The relationships were created as shown in Figure</w:t>
      </w:r>
      <w:r w:rsidR="00747056">
        <w:t xml:space="preserve"> </w:t>
      </w:r>
      <w:r>
        <w:t>2. Same</w:t>
      </w:r>
      <w:r w:rsidR="00B87E2E">
        <w:t xml:space="preserve"> database was generated through a SQL code in MySQL workbench.</w:t>
      </w:r>
      <w:r w:rsidR="00747056">
        <w:t xml:space="preserve"> The credentials for the database were obtained from a website named Clever Cloud [1].</w:t>
      </w:r>
    </w:p>
    <w:p w14:paraId="1AD019F5" w14:textId="5DC72F39" w:rsidR="00E34603" w:rsidRDefault="00B87E2E" w:rsidP="00FB6C43">
      <w:pPr>
        <w:ind w:firstLine="0"/>
      </w:pPr>
      <w:r>
        <w:lastRenderedPageBreak/>
        <w:t xml:space="preserve"> The code used did not enforce referential integrity between tables to allow more flexibility in transfer of data.</w:t>
      </w:r>
      <w:r w:rsidR="001F1F69">
        <w:t xml:space="preserve"> Some experimental data was inserted into the tables to allow further processing. It was also done through a SQL script.</w:t>
      </w:r>
    </w:p>
    <w:p w14:paraId="213DB21C" w14:textId="4BEE5831" w:rsidR="003E4362" w:rsidRPr="00E43C6B" w:rsidRDefault="003E4362" w:rsidP="00751D3E"/>
    <w:p w14:paraId="3E8C422A" w14:textId="79B30049" w:rsidR="00192670" w:rsidRDefault="00192670" w:rsidP="00514A4D">
      <w:pPr>
        <w:ind w:firstLine="0"/>
      </w:pPr>
    </w:p>
    <w:p w14:paraId="09188821" w14:textId="77777777" w:rsidR="00747056" w:rsidRDefault="00747056" w:rsidP="00514A4D">
      <w:pPr>
        <w:ind w:firstLine="0"/>
      </w:pPr>
    </w:p>
    <w:p w14:paraId="45C7B5E3" w14:textId="77777777" w:rsidR="00747056" w:rsidRDefault="00747056" w:rsidP="00514A4D">
      <w:pPr>
        <w:ind w:firstLine="0"/>
      </w:pPr>
    </w:p>
    <w:p w14:paraId="76146213" w14:textId="77777777" w:rsidR="00747056" w:rsidRDefault="00747056" w:rsidP="00514A4D">
      <w:pPr>
        <w:ind w:firstLine="0"/>
      </w:pPr>
    </w:p>
    <w:p w14:paraId="76D030D9" w14:textId="77777777" w:rsidR="00747056" w:rsidRDefault="00747056" w:rsidP="00514A4D">
      <w:pPr>
        <w:ind w:firstLine="0"/>
      </w:pPr>
    </w:p>
    <w:p w14:paraId="3338E67C" w14:textId="77777777" w:rsidR="00747056" w:rsidRDefault="00747056" w:rsidP="00514A4D">
      <w:pPr>
        <w:ind w:firstLine="0"/>
      </w:pPr>
    </w:p>
    <w:p w14:paraId="01837E4E" w14:textId="77777777" w:rsidR="00747056" w:rsidRDefault="00747056" w:rsidP="00514A4D">
      <w:pPr>
        <w:ind w:firstLine="0"/>
      </w:pPr>
    </w:p>
    <w:p w14:paraId="10943485" w14:textId="77777777" w:rsidR="00747056" w:rsidRDefault="00747056" w:rsidP="00514A4D">
      <w:pPr>
        <w:ind w:firstLine="0"/>
      </w:pPr>
    </w:p>
    <w:p w14:paraId="43774E8A" w14:textId="77777777" w:rsidR="00747056" w:rsidRDefault="00747056" w:rsidP="00514A4D">
      <w:pPr>
        <w:ind w:firstLine="0"/>
      </w:pPr>
    </w:p>
    <w:p w14:paraId="2C830AD4" w14:textId="77777777" w:rsidR="00747056" w:rsidRDefault="00747056" w:rsidP="00514A4D">
      <w:pPr>
        <w:ind w:firstLine="0"/>
      </w:pPr>
    </w:p>
    <w:p w14:paraId="16817DED" w14:textId="77777777" w:rsidR="00747056" w:rsidRDefault="00747056" w:rsidP="00514A4D">
      <w:pPr>
        <w:ind w:firstLine="0"/>
      </w:pPr>
    </w:p>
    <w:p w14:paraId="5B21A9B7" w14:textId="77777777" w:rsidR="00747056" w:rsidRDefault="00747056" w:rsidP="00514A4D">
      <w:pPr>
        <w:ind w:firstLine="0"/>
      </w:pPr>
    </w:p>
    <w:p w14:paraId="5107738E" w14:textId="77777777" w:rsidR="00747056" w:rsidRDefault="00747056" w:rsidP="00514A4D">
      <w:pPr>
        <w:ind w:firstLine="0"/>
      </w:pPr>
    </w:p>
    <w:p w14:paraId="28140532" w14:textId="77777777" w:rsidR="00747056" w:rsidRDefault="00747056" w:rsidP="00514A4D">
      <w:pPr>
        <w:ind w:firstLine="0"/>
      </w:pPr>
    </w:p>
    <w:p w14:paraId="0A2875EF" w14:textId="77777777" w:rsidR="00747056" w:rsidRDefault="00747056" w:rsidP="00514A4D">
      <w:pPr>
        <w:ind w:firstLine="0"/>
      </w:pPr>
    </w:p>
    <w:p w14:paraId="2EEAD736" w14:textId="77777777" w:rsidR="00747056" w:rsidRDefault="00747056" w:rsidP="00514A4D">
      <w:pPr>
        <w:ind w:firstLine="0"/>
      </w:pPr>
    </w:p>
    <w:p w14:paraId="44537F57" w14:textId="77777777" w:rsidR="00747056" w:rsidRDefault="00747056" w:rsidP="00514A4D">
      <w:pPr>
        <w:ind w:firstLine="0"/>
      </w:pPr>
    </w:p>
    <w:p w14:paraId="67EF77F9" w14:textId="77777777" w:rsidR="00747056" w:rsidRDefault="00747056" w:rsidP="00514A4D">
      <w:pPr>
        <w:ind w:firstLine="0"/>
      </w:pPr>
    </w:p>
    <w:p w14:paraId="0BC10D39" w14:textId="77777777" w:rsidR="00747056" w:rsidRPr="00514A4D" w:rsidRDefault="00747056" w:rsidP="00514A4D">
      <w:pPr>
        <w:ind w:firstLine="0"/>
      </w:pPr>
    </w:p>
    <w:p w14:paraId="3E8C422B" w14:textId="77777777" w:rsidR="00DB2BA5" w:rsidRPr="00E43C6B" w:rsidRDefault="00DB2BA5" w:rsidP="00900A98">
      <w:pPr>
        <w:ind w:firstLine="0"/>
        <w:jc w:val="center"/>
      </w:pPr>
      <w:bookmarkStart w:id="34" w:name="_Toc206495181"/>
      <w:bookmarkStart w:id="35" w:name="_Toc206497527"/>
      <w:bookmarkStart w:id="36" w:name="_Toc206497812"/>
      <w:bookmarkStart w:id="37" w:name="_Toc206499468"/>
      <w:bookmarkStart w:id="38" w:name="_Toc206828543"/>
      <w:r w:rsidRPr="00E43C6B">
        <w:lastRenderedPageBreak/>
        <w:t>CHAPTER 3</w:t>
      </w:r>
    </w:p>
    <w:p w14:paraId="3E8C422C" w14:textId="77777777" w:rsidR="00DB2BA5" w:rsidRPr="00E43C6B" w:rsidRDefault="00DB2BA5" w:rsidP="00900A98">
      <w:pPr>
        <w:pStyle w:val="Heading1"/>
      </w:pPr>
    </w:p>
    <w:bookmarkEnd w:id="34"/>
    <w:bookmarkEnd w:id="35"/>
    <w:bookmarkEnd w:id="36"/>
    <w:bookmarkEnd w:id="37"/>
    <w:bookmarkEnd w:id="38"/>
    <w:p w14:paraId="3E8C422D" w14:textId="03659659" w:rsidR="00062863" w:rsidRPr="00E43C6B" w:rsidRDefault="0014026C" w:rsidP="00900A98">
      <w:pPr>
        <w:pStyle w:val="Heading1"/>
      </w:pPr>
      <w:r>
        <w:t>Results</w:t>
      </w:r>
    </w:p>
    <w:p w14:paraId="3E8C422E" w14:textId="6F85C572" w:rsidR="00D85519" w:rsidRDefault="007C5896" w:rsidP="00900A98">
      <w:r>
        <w:t xml:space="preserve">Several views were created in MySQL to calculate metrics needed for evaluation. There was a need to unpivot columns to rows in the responses table. The data in the responses table was left untouched and a separate view was created for this purpose. </w:t>
      </w:r>
      <w:r w:rsidR="00A81DA8">
        <w:t>After unpivot, all questions were collected in one field and their corresponding responses in the other.</w:t>
      </w:r>
    </w:p>
    <w:p w14:paraId="456CC977" w14:textId="07BB2D26" w:rsidR="00FE6F89" w:rsidRDefault="00FE6F89" w:rsidP="00900A98">
      <w:r>
        <w:rPr>
          <w:noProof/>
        </w:rPr>
        <w:drawing>
          <wp:inline distT="0" distB="0" distL="0" distR="0" wp14:anchorId="3652DF87" wp14:editId="12A5C3D1">
            <wp:extent cx="5705475" cy="1279525"/>
            <wp:effectExtent l="0" t="0" r="9525" b="0"/>
            <wp:docPr id="1757327530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27530" name="Picture 1" descr="Graphical user interface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4392" w14:textId="3A7E2236" w:rsidR="00FE6F89" w:rsidRDefault="00FE6F89" w:rsidP="009D1BCC">
      <w:pPr>
        <w:jc w:val="center"/>
      </w:pPr>
      <w:r>
        <w:t>Figure 3: Responses Table before unpivot</w:t>
      </w:r>
    </w:p>
    <w:p w14:paraId="118DCF2B" w14:textId="0E0F401C" w:rsidR="001663CC" w:rsidRDefault="001663CC" w:rsidP="009D1BCC">
      <w:pPr>
        <w:jc w:val="center"/>
      </w:pPr>
      <w:r>
        <w:rPr>
          <w:noProof/>
        </w:rPr>
        <w:drawing>
          <wp:inline distT="0" distB="0" distL="0" distR="0" wp14:anchorId="7A1B312F" wp14:editId="313A67A1">
            <wp:extent cx="5514975" cy="1371600"/>
            <wp:effectExtent l="0" t="0" r="9525" b="0"/>
            <wp:docPr id="1397978210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8210" name="Picture 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9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057" w14:textId="5643D0AC" w:rsidR="001663CC" w:rsidRDefault="001663CC" w:rsidP="009D1BCC">
      <w:pPr>
        <w:jc w:val="center"/>
      </w:pPr>
      <w:r>
        <w:t>Figure 4: View Responsestbl after unpivot</w:t>
      </w:r>
    </w:p>
    <w:p w14:paraId="0D8D2A1A" w14:textId="40E2C91E" w:rsidR="00B478C7" w:rsidRDefault="00B478C7" w:rsidP="00B478C7">
      <w:pPr>
        <w:ind w:firstLine="0"/>
      </w:pPr>
      <w:r>
        <w:t xml:space="preserve">This view with unpivoted data will be used to create views for calculation of means, response rates and standard deviations. </w:t>
      </w:r>
      <w:r w:rsidR="00876EB9">
        <w:t xml:space="preserve">These metrics will be calculated for each individual course, corresponding department, college and the entire university. </w:t>
      </w:r>
      <w:r w:rsidR="000C33C7">
        <w:t xml:space="preserve">It will require the use of GROUP BY queries in MySQL. </w:t>
      </w:r>
    </w:p>
    <w:p w14:paraId="5D08F5AA" w14:textId="1E310D66" w:rsidR="000C33C7" w:rsidRDefault="000C33C7" w:rsidP="00B478C7">
      <w:pPr>
        <w:ind w:firstLine="0"/>
      </w:pPr>
      <w:r>
        <w:rPr>
          <w:noProof/>
        </w:rPr>
        <w:lastRenderedPageBreak/>
        <w:drawing>
          <wp:inline distT="0" distB="0" distL="0" distR="0" wp14:anchorId="5ADBD586" wp14:editId="47347068">
            <wp:extent cx="3486150" cy="2628900"/>
            <wp:effectExtent l="0" t="0" r="0" b="0"/>
            <wp:docPr id="1396837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7998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44" cy="26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799" w14:textId="30A89B40" w:rsidR="000C33C7" w:rsidRPr="00E43C6B" w:rsidRDefault="000C33C7" w:rsidP="00B478C7">
      <w:pPr>
        <w:ind w:firstLine="0"/>
      </w:pPr>
      <w:r>
        <w:t xml:space="preserve">Figure </w:t>
      </w:r>
      <w:r w:rsidR="00314A8F">
        <w:t>5</w:t>
      </w:r>
      <w:r>
        <w:t xml:space="preserve">: University Mean and Response_Rate for all questions </w:t>
      </w:r>
    </w:p>
    <w:p w14:paraId="1E89D650" w14:textId="5C70B42A" w:rsidR="003D4223" w:rsidRDefault="00AE77A5" w:rsidP="003D4223">
      <w:pPr>
        <w:ind w:firstLine="0"/>
      </w:pPr>
      <w:r>
        <w:t xml:space="preserve">The calculation of standard deviation required separate views as the formula  requires mean values. </w:t>
      </w:r>
      <w:r w:rsidR="002A6E49">
        <w:t xml:space="preserve">In Figure 6, course_std1.dif is the difference between actual value and the mean where as count(course_std1.dif) gives the number of values associated to each course. </w:t>
      </w:r>
    </w:p>
    <w:p w14:paraId="756E2689" w14:textId="77777777" w:rsidR="003D4223" w:rsidRDefault="003D4223" w:rsidP="00900A98">
      <w:r>
        <w:rPr>
          <w:noProof/>
        </w:rPr>
        <w:drawing>
          <wp:inline distT="0" distB="0" distL="0" distR="0" wp14:anchorId="657753FD" wp14:editId="32A29BFD">
            <wp:extent cx="3848100" cy="2419350"/>
            <wp:effectExtent l="0" t="0" r="0" b="0"/>
            <wp:docPr id="1896532630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2630" name="Picture 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9" cy="24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D15F" w14:textId="77777777" w:rsidR="003D4223" w:rsidRDefault="003D4223" w:rsidP="003D4223">
      <w:pPr>
        <w:ind w:firstLine="0"/>
      </w:pPr>
    </w:p>
    <w:p w14:paraId="3E8C4251" w14:textId="3B3EA038" w:rsidR="003D4223" w:rsidRPr="00E43C6B" w:rsidRDefault="003D4223" w:rsidP="003D4223">
      <w:pPr>
        <w:ind w:firstLine="0"/>
        <w:jc w:val="center"/>
        <w:sectPr w:rsidR="003D4223" w:rsidRPr="00E43C6B" w:rsidSect="008F7F41">
          <w:headerReference w:type="default" r:id="rId16"/>
          <w:headerReference w:type="first" r:id="rId17"/>
          <w:pgSz w:w="12240" w:h="15840" w:code="1"/>
          <w:pgMar w:top="1440" w:right="1440" w:bottom="1440" w:left="1440" w:header="1080" w:footer="720" w:gutter="0"/>
          <w:pgNumType w:start="1"/>
          <w:cols w:space="720" w:equalWidth="0">
            <w:col w:w="9360" w:space="720"/>
          </w:cols>
          <w:noEndnote/>
          <w:docGrid w:linePitch="326"/>
        </w:sectPr>
      </w:pPr>
      <w:r>
        <w:t xml:space="preserve">Figure   </w:t>
      </w:r>
      <w:r w:rsidR="00D649AE">
        <w:t>6</w:t>
      </w:r>
      <w:r>
        <w:t xml:space="preserve">:  Course standard deviations for each question </w:t>
      </w:r>
    </w:p>
    <w:p w14:paraId="3E8C426E" w14:textId="2AA84172" w:rsidR="00062863" w:rsidRPr="00E43C6B" w:rsidRDefault="00161D83" w:rsidP="00813D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8C42D3" wp14:editId="3E8C42D4">
                <wp:simplePos x="0" y="0"/>
                <wp:positionH relativeFrom="column">
                  <wp:posOffset>8138160</wp:posOffset>
                </wp:positionH>
                <wp:positionV relativeFrom="page">
                  <wp:align>center</wp:align>
                </wp:positionV>
                <wp:extent cx="457200" cy="5943600"/>
                <wp:effectExtent l="3810" t="0" r="0" b="0"/>
                <wp:wrapNone/>
                <wp:docPr id="2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42E2" w14:textId="77777777" w:rsidR="003D7A81" w:rsidRDefault="00161D83" w:rsidP="00A641D5">
                            <w:pPr>
                              <w:ind w:firstLine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3711C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C42D3" id="_x0000_t202" coordsize="21600,21600" o:spt="202" path="m,l,21600r21600,l21600,xe">
                <v:stroke joinstyle="miter"/>
                <v:path gradientshapeok="t" o:connecttype="rect"/>
              </v:shapetype>
              <v:shape id="Text Box 185" o:spid="_x0000_s1026" type="#_x0000_t202" style="position:absolute;left:0;text-align:left;margin-left:640.8pt;margin-top:0;width:36pt;height:46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" filled="f" stroked="f">
                <v:textbox style="layout-flow:vertical">
                  <w:txbxContent>
                    <w:p w14:paraId="3E8C42E2" w14:textId="77777777" w:rsidR="003D7A81" w:rsidRDefault="00161D83" w:rsidP="00A641D5">
                      <w:pPr>
                        <w:ind w:firstLine="0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3711C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8C42D5" wp14:editId="3E8C42D6">
                <wp:simplePos x="0" y="0"/>
                <wp:positionH relativeFrom="column">
                  <wp:posOffset>8229600</wp:posOffset>
                </wp:positionH>
                <wp:positionV relativeFrom="paragraph">
                  <wp:posOffset>525780</wp:posOffset>
                </wp:positionV>
                <wp:extent cx="274320" cy="274320"/>
                <wp:effectExtent l="0" t="1905" r="1905" b="0"/>
                <wp:wrapNone/>
                <wp:docPr id="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42E3" w14:textId="77777777" w:rsidR="003D7A81" w:rsidRDefault="00161D83" w:rsidP="00900A9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3711C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" wrap="square" lIns="45720" tIns="45720" rIns="457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42D5" id="Text Box 181" o:spid="_x0000_s1027" type="#_x0000_t202" style="position:absolute;left:0;text-align:left;margin-left:9in;margin-top:41.4pt;width:21.6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" filled="f" stroked="f">
                <v:textbox style="layout-flow:vertical" inset="3.6pt,,3.6pt">
                  <w:txbxContent>
                    <w:p w14:paraId="3E8C42E3" w14:textId="77777777" w:rsidR="003D7A81" w:rsidRDefault="00161D83" w:rsidP="00900A9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3711C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E8C426F" w14:textId="77777777" w:rsidR="00192670" w:rsidRPr="00E43C6B" w:rsidRDefault="00192670" w:rsidP="004F1A57">
      <w:pPr>
        <w:ind w:firstLine="0"/>
        <w:jc w:val="center"/>
      </w:pPr>
    </w:p>
    <w:p w14:paraId="3E8C4270" w14:textId="77777777" w:rsidR="00192670" w:rsidRPr="00E43C6B" w:rsidRDefault="00192670" w:rsidP="004F1A57">
      <w:pPr>
        <w:ind w:firstLine="0"/>
        <w:jc w:val="center"/>
      </w:pPr>
    </w:p>
    <w:p w14:paraId="3E8C4271" w14:textId="77777777" w:rsidR="00E26057" w:rsidRPr="00E43C6B" w:rsidRDefault="00145EE7" w:rsidP="00900A98">
      <w:pPr>
        <w:pStyle w:val="Heading1"/>
      </w:pPr>
      <w:bookmarkStart w:id="39" w:name="_Toc206495184"/>
      <w:bookmarkStart w:id="40" w:name="_Toc206497530"/>
      <w:bookmarkStart w:id="41" w:name="_Toc206497814"/>
      <w:bookmarkStart w:id="42" w:name="_Toc206499470"/>
      <w:bookmarkStart w:id="43" w:name="_Toc206828545"/>
      <w:bookmarkStart w:id="44" w:name="_Toc212958372"/>
      <w:bookmarkStart w:id="45" w:name="_Toc245261356"/>
      <w:r w:rsidRPr="00E43C6B">
        <w:t>REFERENCES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02811598" w14:textId="77777777" w:rsidR="00813D50" w:rsidRDefault="00813D50" w:rsidP="00813D50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13D50">
        <w:rPr>
          <w:rFonts w:ascii="Arial" w:hAnsi="Arial" w:cs="Arial"/>
          <w:sz w:val="22"/>
          <w:szCs w:val="22"/>
        </w:rPr>
        <w:t>Clever Cloud Database. Link “https://console.clever-cloud.com/</w:t>
      </w:r>
    </w:p>
    <w:p w14:paraId="4E42F8EF" w14:textId="77777777" w:rsidR="000B7677" w:rsidRDefault="000B7677" w:rsidP="000B7677">
      <w:pPr>
        <w:ind w:firstLine="0"/>
        <w:rPr>
          <w:rFonts w:ascii="Arial" w:hAnsi="Arial" w:cs="Arial"/>
          <w:sz w:val="22"/>
          <w:szCs w:val="22"/>
        </w:rPr>
      </w:pPr>
    </w:p>
    <w:p w14:paraId="3E8C4274" w14:textId="443B808A" w:rsidR="000B7677" w:rsidRPr="000B7677" w:rsidRDefault="008706ED" w:rsidP="000B7677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  <w:sectPr w:rsidR="000B7677" w:rsidRPr="000B7677" w:rsidSect="008F7F41">
          <w:headerReference w:type="default" r:id="rId18"/>
          <w:headerReference w:type="first" r:id="rId19"/>
          <w:pgSz w:w="12240" w:h="15840" w:code="1"/>
          <w:pgMar w:top="1440" w:right="1440" w:bottom="1440" w:left="1440" w:header="1080" w:footer="720" w:gutter="0"/>
          <w:cols w:space="720" w:equalWidth="0">
            <w:col w:w="9360" w:space="720"/>
          </w:cols>
          <w:noEndnote/>
          <w:docGrid w:linePitch="326"/>
        </w:sectPr>
      </w:pPr>
      <w:r>
        <w:rPr>
          <w:rFonts w:ascii="Arial" w:hAnsi="Arial" w:cs="Arial"/>
          <w:sz w:val="22"/>
          <w:szCs w:val="22"/>
        </w:rPr>
        <w:t xml:space="preserve">Form : </w:t>
      </w:r>
      <w:r w:rsidR="00713F68">
        <w:rPr>
          <w:rFonts w:ascii="Arial" w:hAnsi="Arial" w:cs="Arial"/>
          <w:sz w:val="22"/>
          <w:szCs w:val="22"/>
        </w:rPr>
        <w:t xml:space="preserve"> </w:t>
      </w:r>
      <w:r w:rsidR="00713F68" w:rsidRPr="00713F68">
        <w:rPr>
          <w:rFonts w:ascii="Arial" w:hAnsi="Arial" w:cs="Arial"/>
          <w:sz w:val="22"/>
          <w:szCs w:val="22"/>
        </w:rPr>
        <w:t>https://forms.gle/wZKaho8UjbL6vDXd8</w:t>
      </w:r>
    </w:p>
    <w:p w14:paraId="3E8C4281" w14:textId="4530A75E" w:rsidR="00D1625F" w:rsidRPr="00E43C6B" w:rsidRDefault="00D1625F" w:rsidP="00813D50">
      <w:pPr>
        <w:pStyle w:val="Heading1"/>
        <w:jc w:val="left"/>
      </w:pPr>
    </w:p>
    <w:sectPr w:rsidR="00D1625F" w:rsidRPr="00E43C6B" w:rsidSect="008F7F41">
      <w:pgSz w:w="12240" w:h="15840" w:code="1"/>
      <w:pgMar w:top="1440" w:right="1440" w:bottom="1440" w:left="1440" w:header="1080" w:footer="720" w:gutter="0"/>
      <w:cols w:space="720" w:equalWidth="0">
        <w:col w:w="9360" w:space="7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ECA3" w14:textId="77777777" w:rsidR="00CF4D37" w:rsidRDefault="00CF4D37" w:rsidP="00900A98">
      <w:r>
        <w:separator/>
      </w:r>
    </w:p>
  </w:endnote>
  <w:endnote w:type="continuationSeparator" w:id="0">
    <w:p w14:paraId="10172E40" w14:textId="77777777" w:rsidR="00CF4D37" w:rsidRDefault="00CF4D37" w:rsidP="0090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B30A1" w14:textId="77777777" w:rsidR="00CF4D37" w:rsidRDefault="00CF4D37" w:rsidP="00900A98">
      <w:r>
        <w:separator/>
      </w:r>
    </w:p>
  </w:footnote>
  <w:footnote w:type="continuationSeparator" w:id="0">
    <w:p w14:paraId="5117096A" w14:textId="77777777" w:rsidR="00CF4D37" w:rsidRDefault="00CF4D37" w:rsidP="00900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51610"/>
      <w:docPartObj>
        <w:docPartGallery w:val="Page Numbers (Top of Page)"/>
        <w:docPartUnique/>
      </w:docPartObj>
    </w:sdtPr>
    <w:sdtEndPr/>
    <w:sdtContent>
      <w:p w14:paraId="3E8C42DB" w14:textId="3FD14D23" w:rsidR="003D7A81" w:rsidRDefault="00161D83" w:rsidP="008F7F41">
        <w:pPr>
          <w:pStyle w:val="Header"/>
          <w:tabs>
            <w:tab w:val="clear" w:pos="8640"/>
            <w:tab w:val="right" w:pos="9360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9D4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218"/>
      <w:docPartObj>
        <w:docPartGallery w:val="Page Numbers (Top of Page)"/>
        <w:docPartUnique/>
      </w:docPartObj>
    </w:sdtPr>
    <w:sdtEndPr/>
    <w:sdtContent>
      <w:p w14:paraId="3E8C42DC" w14:textId="6F783579" w:rsidR="003D7A81" w:rsidRDefault="00161D83" w:rsidP="008F7F41">
        <w:pPr>
          <w:pStyle w:val="Header"/>
          <w:tabs>
            <w:tab w:val="clear" w:pos="8640"/>
            <w:tab w:val="right" w:pos="9360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9D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219"/>
      <w:docPartObj>
        <w:docPartGallery w:val="Page Numbers (Top of Page)"/>
        <w:docPartUnique/>
      </w:docPartObj>
    </w:sdtPr>
    <w:sdtEndPr/>
    <w:sdtContent>
      <w:p w14:paraId="3E8C42DD" w14:textId="0577A4CD" w:rsidR="003D7A81" w:rsidRDefault="00161D83" w:rsidP="008F7F41">
        <w:pPr>
          <w:pStyle w:val="Header"/>
          <w:tabs>
            <w:tab w:val="clear" w:pos="4320"/>
            <w:tab w:val="clear" w:pos="8640"/>
            <w:tab w:val="center" w:pos="4680"/>
            <w:tab w:val="right" w:pos="9360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9D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42DE" w14:textId="77777777" w:rsidR="003D7A81" w:rsidRDefault="003D7A81" w:rsidP="00900A98">
    <w:pPr>
      <w:pStyle w:val="Header"/>
    </w:pPr>
    <w:r>
      <w:ptab w:relativeTo="margin" w:alignment="center" w:leader="none"/>
    </w:r>
    <w:r>
      <w:ptab w:relativeTo="margin" w:alignment="right" w:leader="none"/>
    </w:r>
    <w:r w:rsidR="00161D83">
      <w:fldChar w:fldCharType="begin"/>
    </w:r>
    <w:r w:rsidR="00161D83">
      <w:instrText xml:space="preserve"> PAGE  \* Arabic  \* MERGEFORMAT </w:instrText>
    </w:r>
    <w:r w:rsidR="00161D83">
      <w:fldChar w:fldCharType="separate"/>
    </w:r>
    <w:r>
      <w:rPr>
        <w:noProof/>
      </w:rPr>
      <w:t>10</w:t>
    </w:r>
    <w:r w:rsidR="00161D83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220"/>
      <w:docPartObj>
        <w:docPartGallery w:val="Page Numbers (Top of Page)"/>
        <w:docPartUnique/>
      </w:docPartObj>
    </w:sdtPr>
    <w:sdtEndPr/>
    <w:sdtContent>
      <w:p w14:paraId="3E8C42E0" w14:textId="1C61BBE2" w:rsidR="003D7A81" w:rsidRDefault="00161D83" w:rsidP="005F2CB5">
        <w:pPr>
          <w:pStyle w:val="Head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9D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42E1" w14:textId="77777777" w:rsidR="003D7A81" w:rsidRDefault="003D7A81" w:rsidP="00900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EAE"/>
    <w:multiLevelType w:val="hybridMultilevel"/>
    <w:tmpl w:val="DABE56B2"/>
    <w:lvl w:ilvl="0" w:tplc="62D05F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E6EB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56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42F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2C0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6CE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ECEF2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2630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40A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71F"/>
    <w:multiLevelType w:val="hybridMultilevel"/>
    <w:tmpl w:val="B76A05FE"/>
    <w:lvl w:ilvl="0" w:tplc="D2E8B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1A21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4E82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D0C0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EE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8AD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A8F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4F2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B04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551347"/>
    <w:multiLevelType w:val="hybridMultilevel"/>
    <w:tmpl w:val="8048E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737DB6"/>
    <w:multiLevelType w:val="hybridMultilevel"/>
    <w:tmpl w:val="985A54F4"/>
    <w:lvl w:ilvl="0" w:tplc="228259D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CED7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7E26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481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03A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D41A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685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A7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EC4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8F5611"/>
    <w:multiLevelType w:val="hybridMultilevel"/>
    <w:tmpl w:val="28FE1310"/>
    <w:lvl w:ilvl="0" w:tplc="CE484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7E8C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6380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B0E6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CC6A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A48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2EB8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1C4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D20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55AA7"/>
    <w:multiLevelType w:val="hybridMultilevel"/>
    <w:tmpl w:val="F47E3D02"/>
    <w:lvl w:ilvl="0" w:tplc="7CA8D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A86D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BBAC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AB2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DEA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B83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AAA5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6870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E06B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B3FC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11807E9B"/>
    <w:multiLevelType w:val="hybridMultilevel"/>
    <w:tmpl w:val="A6F211BA"/>
    <w:lvl w:ilvl="0" w:tplc="14AC6B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DE5F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CE1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3292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FE8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82F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7CB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5EE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160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06C11"/>
    <w:multiLevelType w:val="hybridMultilevel"/>
    <w:tmpl w:val="21EE10DA"/>
    <w:lvl w:ilvl="0" w:tplc="820463BC">
      <w:start w:val="1"/>
      <w:numFmt w:val="upperLetter"/>
      <w:lvlText w:val="%1."/>
      <w:lvlJc w:val="left"/>
      <w:pPr>
        <w:tabs>
          <w:tab w:val="num" w:pos="1512"/>
        </w:tabs>
        <w:ind w:left="1440" w:hanging="288"/>
      </w:pPr>
      <w:rPr>
        <w:rFonts w:hint="default"/>
      </w:rPr>
    </w:lvl>
    <w:lvl w:ilvl="1" w:tplc="85DA84AE">
      <w:start w:val="1"/>
      <w:numFmt w:val="upperLetter"/>
      <w:lvlText w:val="%2."/>
      <w:lvlJc w:val="left"/>
      <w:pPr>
        <w:tabs>
          <w:tab w:val="num" w:pos="1440"/>
        </w:tabs>
        <w:ind w:left="1368" w:hanging="288"/>
      </w:pPr>
      <w:rPr>
        <w:rFonts w:hint="default"/>
      </w:rPr>
    </w:lvl>
    <w:lvl w:ilvl="2" w:tplc="6B0C482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DC5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163D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94FC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BAF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A692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025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0C667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2246823"/>
    <w:multiLevelType w:val="hybridMultilevel"/>
    <w:tmpl w:val="A92EE228"/>
    <w:lvl w:ilvl="0" w:tplc="11EC1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A78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5E53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F0D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2E2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02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429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0EC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3CB7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593C"/>
    <w:multiLevelType w:val="hybridMultilevel"/>
    <w:tmpl w:val="2A3EE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24685"/>
    <w:multiLevelType w:val="hybridMultilevel"/>
    <w:tmpl w:val="1ACE9BB4"/>
    <w:lvl w:ilvl="0" w:tplc="AE7C4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C40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0CF0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C2E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C0A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32DD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38E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638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7EF3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0A5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0E5B3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9E14952"/>
    <w:multiLevelType w:val="hybridMultilevel"/>
    <w:tmpl w:val="BD829BF4"/>
    <w:lvl w:ilvl="0" w:tplc="1B8C0C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76BB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74B9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96A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8890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0A0C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E20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FC5B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389B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987B8C"/>
    <w:multiLevelType w:val="hybridMultilevel"/>
    <w:tmpl w:val="9C864A02"/>
    <w:lvl w:ilvl="0" w:tplc="F84AD2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ECABF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B5840A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789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09D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36F2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926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AF6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44F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368F1"/>
    <w:multiLevelType w:val="hybridMultilevel"/>
    <w:tmpl w:val="6472D2BE"/>
    <w:lvl w:ilvl="0" w:tplc="05422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4C3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8A09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028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020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38AA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B8F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C4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286D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774DA9"/>
    <w:multiLevelType w:val="hybridMultilevel"/>
    <w:tmpl w:val="C8A2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C2D8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544FD"/>
    <w:multiLevelType w:val="hybridMultilevel"/>
    <w:tmpl w:val="D13EBA9E"/>
    <w:lvl w:ilvl="0" w:tplc="ECAE6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0B6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DE59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542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655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72B7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D84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8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229D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4E279F"/>
    <w:multiLevelType w:val="hybridMultilevel"/>
    <w:tmpl w:val="5DFE36B6"/>
    <w:lvl w:ilvl="0" w:tplc="D5608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065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AA7D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70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65B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38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860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D8B0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186E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15545C"/>
    <w:multiLevelType w:val="hybridMultilevel"/>
    <w:tmpl w:val="3A5A020C"/>
    <w:lvl w:ilvl="0" w:tplc="760E89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A81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2FACE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B8C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7A7C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90F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E41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16D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C67E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53CFB"/>
    <w:multiLevelType w:val="hybridMultilevel"/>
    <w:tmpl w:val="5D54BA24"/>
    <w:lvl w:ilvl="0" w:tplc="917E2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8E17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A623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CE2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EF3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EE70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7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80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5E24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BB6BFD"/>
    <w:multiLevelType w:val="hybridMultilevel"/>
    <w:tmpl w:val="215052B6"/>
    <w:lvl w:ilvl="0" w:tplc="9B6C1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FCF6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1024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C4A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26F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32DD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02F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065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50EA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616177"/>
    <w:multiLevelType w:val="hybridMultilevel"/>
    <w:tmpl w:val="7F4E5AAE"/>
    <w:lvl w:ilvl="0" w:tplc="0AD4C2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46E7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1C9B4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D624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816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04A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16A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A28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AE7F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C154F7"/>
    <w:multiLevelType w:val="multilevel"/>
    <w:tmpl w:val="0409001D"/>
    <w:lvl w:ilvl="0">
      <w:start w:val="1"/>
      <w:numFmt w:val="bullet"/>
      <w:lvlText w:val="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6" w15:restartNumberingAfterBreak="0">
    <w:nsid w:val="665C2127"/>
    <w:multiLevelType w:val="hybridMultilevel"/>
    <w:tmpl w:val="FD4601CE"/>
    <w:lvl w:ilvl="0" w:tplc="0762B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F24E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12C0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E6F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F4D0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50F0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E6E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586D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FE11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CB1F71"/>
    <w:multiLevelType w:val="hybridMultilevel"/>
    <w:tmpl w:val="C3F2D072"/>
    <w:lvl w:ilvl="0" w:tplc="A9B29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E26D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C25A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C9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CEE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72FD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727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F2D9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640B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8C06CF"/>
    <w:multiLevelType w:val="hybridMultilevel"/>
    <w:tmpl w:val="E87464A4"/>
    <w:lvl w:ilvl="0" w:tplc="3578C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745E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447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A42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1699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221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3E4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8DD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6CA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732EE6"/>
    <w:multiLevelType w:val="hybridMultilevel"/>
    <w:tmpl w:val="EFAAF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E750B9"/>
    <w:multiLevelType w:val="hybridMultilevel"/>
    <w:tmpl w:val="FA3EE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902FF"/>
    <w:multiLevelType w:val="hybridMultilevel"/>
    <w:tmpl w:val="AD0E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98BB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14AE5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6543F"/>
    <w:multiLevelType w:val="hybridMultilevel"/>
    <w:tmpl w:val="742AF9D2"/>
    <w:lvl w:ilvl="0" w:tplc="55225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AE12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D29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545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F270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C44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EC8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2CD3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FCE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371FA"/>
    <w:multiLevelType w:val="hybridMultilevel"/>
    <w:tmpl w:val="06068C46"/>
    <w:lvl w:ilvl="0" w:tplc="19F2A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14E0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BEFA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2AB3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8079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F295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06D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0E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0AB9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4360022">
    <w:abstractNumId w:val="10"/>
  </w:num>
  <w:num w:numId="2" w16cid:durableId="218831258">
    <w:abstractNumId w:val="23"/>
  </w:num>
  <w:num w:numId="3" w16cid:durableId="787939878">
    <w:abstractNumId w:val="17"/>
  </w:num>
  <w:num w:numId="4" w16cid:durableId="1349023324">
    <w:abstractNumId w:val="12"/>
  </w:num>
  <w:num w:numId="5" w16cid:durableId="250744459">
    <w:abstractNumId w:val="28"/>
  </w:num>
  <w:num w:numId="6" w16cid:durableId="1997493339">
    <w:abstractNumId w:val="19"/>
  </w:num>
  <w:num w:numId="7" w16cid:durableId="609050900">
    <w:abstractNumId w:val="26"/>
  </w:num>
  <w:num w:numId="8" w16cid:durableId="922450952">
    <w:abstractNumId w:val="22"/>
  </w:num>
  <w:num w:numId="9" w16cid:durableId="1406486304">
    <w:abstractNumId w:val="20"/>
  </w:num>
  <w:num w:numId="10" w16cid:durableId="85925690">
    <w:abstractNumId w:val="6"/>
  </w:num>
  <w:num w:numId="11" w16cid:durableId="1940524370">
    <w:abstractNumId w:val="16"/>
  </w:num>
  <w:num w:numId="12" w16cid:durableId="180973344">
    <w:abstractNumId w:val="8"/>
  </w:num>
  <w:num w:numId="13" w16cid:durableId="257913700">
    <w:abstractNumId w:val="14"/>
  </w:num>
  <w:num w:numId="14" w16cid:durableId="845631510">
    <w:abstractNumId w:val="9"/>
  </w:num>
  <w:num w:numId="15" w16cid:durableId="778987183">
    <w:abstractNumId w:val="25"/>
  </w:num>
  <w:num w:numId="16" w16cid:durableId="1921064196">
    <w:abstractNumId w:val="27"/>
  </w:num>
  <w:num w:numId="17" w16cid:durableId="1853034205">
    <w:abstractNumId w:val="13"/>
  </w:num>
  <w:num w:numId="18" w16cid:durableId="2137720397">
    <w:abstractNumId w:val="3"/>
  </w:num>
  <w:num w:numId="19" w16cid:durableId="982464604">
    <w:abstractNumId w:val="24"/>
  </w:num>
  <w:num w:numId="20" w16cid:durableId="1613442867">
    <w:abstractNumId w:val="33"/>
  </w:num>
  <w:num w:numId="21" w16cid:durableId="1405488691">
    <w:abstractNumId w:val="21"/>
  </w:num>
  <w:num w:numId="22" w16cid:durableId="1720858310">
    <w:abstractNumId w:val="7"/>
  </w:num>
  <w:num w:numId="23" w16cid:durableId="1844929996">
    <w:abstractNumId w:val="0"/>
  </w:num>
  <w:num w:numId="24" w16cid:durableId="2140681706">
    <w:abstractNumId w:val="5"/>
  </w:num>
  <w:num w:numId="25" w16cid:durableId="317350404">
    <w:abstractNumId w:val="4"/>
  </w:num>
  <w:num w:numId="26" w16cid:durableId="264776682">
    <w:abstractNumId w:val="32"/>
  </w:num>
  <w:num w:numId="27" w16cid:durableId="815874553">
    <w:abstractNumId w:val="1"/>
  </w:num>
  <w:num w:numId="28" w16cid:durableId="946616612">
    <w:abstractNumId w:val="15"/>
  </w:num>
  <w:num w:numId="29" w16cid:durableId="1604075461">
    <w:abstractNumId w:val="29"/>
  </w:num>
  <w:num w:numId="30" w16cid:durableId="121461107">
    <w:abstractNumId w:val="18"/>
  </w:num>
  <w:num w:numId="31" w16cid:durableId="386224736">
    <w:abstractNumId w:val="2"/>
  </w:num>
  <w:num w:numId="32" w16cid:durableId="124785869">
    <w:abstractNumId w:val="31"/>
  </w:num>
  <w:num w:numId="33" w16cid:durableId="490874590">
    <w:abstractNumId w:val="11"/>
  </w:num>
  <w:num w:numId="34" w16cid:durableId="6715653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09"/>
    <w:rsid w:val="000005B9"/>
    <w:rsid w:val="00004F8D"/>
    <w:rsid w:val="00006787"/>
    <w:rsid w:val="00027FB9"/>
    <w:rsid w:val="00030410"/>
    <w:rsid w:val="000339CA"/>
    <w:rsid w:val="00035C57"/>
    <w:rsid w:val="00035EB4"/>
    <w:rsid w:val="00037B2C"/>
    <w:rsid w:val="00060475"/>
    <w:rsid w:val="00062863"/>
    <w:rsid w:val="00063F62"/>
    <w:rsid w:val="00072D77"/>
    <w:rsid w:val="00074728"/>
    <w:rsid w:val="00086D5C"/>
    <w:rsid w:val="0009172B"/>
    <w:rsid w:val="00091B0B"/>
    <w:rsid w:val="00097F09"/>
    <w:rsid w:val="000A00B9"/>
    <w:rsid w:val="000A1043"/>
    <w:rsid w:val="000A37FB"/>
    <w:rsid w:val="000A461A"/>
    <w:rsid w:val="000A55D2"/>
    <w:rsid w:val="000B0847"/>
    <w:rsid w:val="000B5DF4"/>
    <w:rsid w:val="000B7677"/>
    <w:rsid w:val="000C33C7"/>
    <w:rsid w:val="000D10C1"/>
    <w:rsid w:val="000D620B"/>
    <w:rsid w:val="000D6D16"/>
    <w:rsid w:val="000E359F"/>
    <w:rsid w:val="000E3FE0"/>
    <w:rsid w:val="000E5656"/>
    <w:rsid w:val="00100DAF"/>
    <w:rsid w:val="00104CA4"/>
    <w:rsid w:val="0013003F"/>
    <w:rsid w:val="00132D97"/>
    <w:rsid w:val="00137194"/>
    <w:rsid w:val="0014026C"/>
    <w:rsid w:val="00144A59"/>
    <w:rsid w:val="00145C78"/>
    <w:rsid w:val="00145EE7"/>
    <w:rsid w:val="00153149"/>
    <w:rsid w:val="00153BDA"/>
    <w:rsid w:val="00161D83"/>
    <w:rsid w:val="00162806"/>
    <w:rsid w:val="001651ED"/>
    <w:rsid w:val="001663CC"/>
    <w:rsid w:val="001672FB"/>
    <w:rsid w:val="00173D88"/>
    <w:rsid w:val="00182E28"/>
    <w:rsid w:val="00183109"/>
    <w:rsid w:val="00186D19"/>
    <w:rsid w:val="00192670"/>
    <w:rsid w:val="0019415A"/>
    <w:rsid w:val="001A196A"/>
    <w:rsid w:val="001A696E"/>
    <w:rsid w:val="001B1635"/>
    <w:rsid w:val="001F1F69"/>
    <w:rsid w:val="001F586B"/>
    <w:rsid w:val="00202A89"/>
    <w:rsid w:val="00211999"/>
    <w:rsid w:val="00217330"/>
    <w:rsid w:val="0023171E"/>
    <w:rsid w:val="00237942"/>
    <w:rsid w:val="00242B5A"/>
    <w:rsid w:val="00242CF6"/>
    <w:rsid w:val="00244A92"/>
    <w:rsid w:val="00247A69"/>
    <w:rsid w:val="00250A11"/>
    <w:rsid w:val="002626C4"/>
    <w:rsid w:val="00263F6F"/>
    <w:rsid w:val="002816C4"/>
    <w:rsid w:val="002839A5"/>
    <w:rsid w:val="002950EA"/>
    <w:rsid w:val="002A014C"/>
    <w:rsid w:val="002A6E49"/>
    <w:rsid w:val="002B28F9"/>
    <w:rsid w:val="002B2FF6"/>
    <w:rsid w:val="002B60CF"/>
    <w:rsid w:val="002C3496"/>
    <w:rsid w:val="002D597D"/>
    <w:rsid w:val="002D5A6A"/>
    <w:rsid w:val="002F24AF"/>
    <w:rsid w:val="002F3D27"/>
    <w:rsid w:val="002F632A"/>
    <w:rsid w:val="002F63F1"/>
    <w:rsid w:val="002F6E7A"/>
    <w:rsid w:val="003054EA"/>
    <w:rsid w:val="00314917"/>
    <w:rsid w:val="00314A8F"/>
    <w:rsid w:val="00322AEB"/>
    <w:rsid w:val="00331C26"/>
    <w:rsid w:val="00332CE5"/>
    <w:rsid w:val="0033472D"/>
    <w:rsid w:val="003356BB"/>
    <w:rsid w:val="00337CF0"/>
    <w:rsid w:val="00341367"/>
    <w:rsid w:val="00361C77"/>
    <w:rsid w:val="00365FEB"/>
    <w:rsid w:val="00367E16"/>
    <w:rsid w:val="00372E30"/>
    <w:rsid w:val="00387077"/>
    <w:rsid w:val="003A6270"/>
    <w:rsid w:val="003B24AB"/>
    <w:rsid w:val="003C12BB"/>
    <w:rsid w:val="003C3D73"/>
    <w:rsid w:val="003D4223"/>
    <w:rsid w:val="003D7A81"/>
    <w:rsid w:val="003E0A84"/>
    <w:rsid w:val="003E197D"/>
    <w:rsid w:val="003E4197"/>
    <w:rsid w:val="003E4362"/>
    <w:rsid w:val="003E7A06"/>
    <w:rsid w:val="003F30BB"/>
    <w:rsid w:val="003F486B"/>
    <w:rsid w:val="00401898"/>
    <w:rsid w:val="004053C5"/>
    <w:rsid w:val="00405BD8"/>
    <w:rsid w:val="004062C0"/>
    <w:rsid w:val="004104C3"/>
    <w:rsid w:val="004230B4"/>
    <w:rsid w:val="00425BAB"/>
    <w:rsid w:val="00431B1D"/>
    <w:rsid w:val="00435C23"/>
    <w:rsid w:val="0043624E"/>
    <w:rsid w:val="0043711C"/>
    <w:rsid w:val="0044087A"/>
    <w:rsid w:val="0044165D"/>
    <w:rsid w:val="004434E7"/>
    <w:rsid w:val="00451F0A"/>
    <w:rsid w:val="00483D24"/>
    <w:rsid w:val="004A6C8E"/>
    <w:rsid w:val="004B7D90"/>
    <w:rsid w:val="004D0D50"/>
    <w:rsid w:val="004D5C9F"/>
    <w:rsid w:val="004E00B3"/>
    <w:rsid w:val="004E1969"/>
    <w:rsid w:val="004E7F44"/>
    <w:rsid w:val="004F0522"/>
    <w:rsid w:val="004F1A57"/>
    <w:rsid w:val="004F5AB3"/>
    <w:rsid w:val="004F79AA"/>
    <w:rsid w:val="00500628"/>
    <w:rsid w:val="005052D9"/>
    <w:rsid w:val="00513209"/>
    <w:rsid w:val="00514A4D"/>
    <w:rsid w:val="005163AE"/>
    <w:rsid w:val="005203E6"/>
    <w:rsid w:val="00530D20"/>
    <w:rsid w:val="00540597"/>
    <w:rsid w:val="00546597"/>
    <w:rsid w:val="00552FA5"/>
    <w:rsid w:val="005865EC"/>
    <w:rsid w:val="005A0648"/>
    <w:rsid w:val="005A443E"/>
    <w:rsid w:val="005A5ECB"/>
    <w:rsid w:val="005B046A"/>
    <w:rsid w:val="005E56B3"/>
    <w:rsid w:val="005E7929"/>
    <w:rsid w:val="005F2CB5"/>
    <w:rsid w:val="00602CAA"/>
    <w:rsid w:val="00606D53"/>
    <w:rsid w:val="00612BFA"/>
    <w:rsid w:val="00625FE8"/>
    <w:rsid w:val="00626834"/>
    <w:rsid w:val="00637407"/>
    <w:rsid w:val="00644186"/>
    <w:rsid w:val="00647E86"/>
    <w:rsid w:val="00652199"/>
    <w:rsid w:val="00652C08"/>
    <w:rsid w:val="00661C4C"/>
    <w:rsid w:val="006620ED"/>
    <w:rsid w:val="00665FA5"/>
    <w:rsid w:val="00666C86"/>
    <w:rsid w:val="00673938"/>
    <w:rsid w:val="00681DD3"/>
    <w:rsid w:val="0068721A"/>
    <w:rsid w:val="00687400"/>
    <w:rsid w:val="00690EB9"/>
    <w:rsid w:val="00691123"/>
    <w:rsid w:val="006C1CAF"/>
    <w:rsid w:val="006C716C"/>
    <w:rsid w:val="006D1C0F"/>
    <w:rsid w:val="006D46AF"/>
    <w:rsid w:val="006E6F39"/>
    <w:rsid w:val="007000AB"/>
    <w:rsid w:val="00704C5E"/>
    <w:rsid w:val="00713188"/>
    <w:rsid w:val="00713F68"/>
    <w:rsid w:val="00716024"/>
    <w:rsid w:val="00722183"/>
    <w:rsid w:val="00724631"/>
    <w:rsid w:val="00724C23"/>
    <w:rsid w:val="007253AD"/>
    <w:rsid w:val="00737CC2"/>
    <w:rsid w:val="00741C0E"/>
    <w:rsid w:val="00743F56"/>
    <w:rsid w:val="00747056"/>
    <w:rsid w:val="00751D3E"/>
    <w:rsid w:val="0075320E"/>
    <w:rsid w:val="00757673"/>
    <w:rsid w:val="007657B8"/>
    <w:rsid w:val="00774231"/>
    <w:rsid w:val="0078269F"/>
    <w:rsid w:val="007B3EE9"/>
    <w:rsid w:val="007B6146"/>
    <w:rsid w:val="007B7C88"/>
    <w:rsid w:val="007C0E4D"/>
    <w:rsid w:val="007C2671"/>
    <w:rsid w:val="007C5896"/>
    <w:rsid w:val="007D33FA"/>
    <w:rsid w:val="007D4FF4"/>
    <w:rsid w:val="007E7AB7"/>
    <w:rsid w:val="007F1AC7"/>
    <w:rsid w:val="00803C83"/>
    <w:rsid w:val="00803F01"/>
    <w:rsid w:val="00806803"/>
    <w:rsid w:val="00813D50"/>
    <w:rsid w:val="00816B36"/>
    <w:rsid w:val="00821F06"/>
    <w:rsid w:val="00823E9F"/>
    <w:rsid w:val="008259CA"/>
    <w:rsid w:val="008329A3"/>
    <w:rsid w:val="00837ECB"/>
    <w:rsid w:val="00844F78"/>
    <w:rsid w:val="00851A76"/>
    <w:rsid w:val="008558A9"/>
    <w:rsid w:val="00855B74"/>
    <w:rsid w:val="008574F9"/>
    <w:rsid w:val="008706ED"/>
    <w:rsid w:val="00870DF0"/>
    <w:rsid w:val="008750F7"/>
    <w:rsid w:val="008759F5"/>
    <w:rsid w:val="00876EB9"/>
    <w:rsid w:val="00890B09"/>
    <w:rsid w:val="00894D3B"/>
    <w:rsid w:val="00897CA0"/>
    <w:rsid w:val="008B74CD"/>
    <w:rsid w:val="008C0CEE"/>
    <w:rsid w:val="008C65E9"/>
    <w:rsid w:val="008D046E"/>
    <w:rsid w:val="008E062C"/>
    <w:rsid w:val="008F07D6"/>
    <w:rsid w:val="008F2E38"/>
    <w:rsid w:val="008F7F41"/>
    <w:rsid w:val="00900A98"/>
    <w:rsid w:val="00912288"/>
    <w:rsid w:val="009175EB"/>
    <w:rsid w:val="00925716"/>
    <w:rsid w:val="00925A84"/>
    <w:rsid w:val="009469A3"/>
    <w:rsid w:val="009526C8"/>
    <w:rsid w:val="00971035"/>
    <w:rsid w:val="00973849"/>
    <w:rsid w:val="00974FA5"/>
    <w:rsid w:val="00983901"/>
    <w:rsid w:val="009A1924"/>
    <w:rsid w:val="009A2277"/>
    <w:rsid w:val="009A37AC"/>
    <w:rsid w:val="009A3AA8"/>
    <w:rsid w:val="009A4C2A"/>
    <w:rsid w:val="009A4F09"/>
    <w:rsid w:val="009A5404"/>
    <w:rsid w:val="009B7859"/>
    <w:rsid w:val="009D1BCC"/>
    <w:rsid w:val="009D66EA"/>
    <w:rsid w:val="009F4289"/>
    <w:rsid w:val="009F7672"/>
    <w:rsid w:val="00A00E63"/>
    <w:rsid w:val="00A059AD"/>
    <w:rsid w:val="00A10317"/>
    <w:rsid w:val="00A12A5F"/>
    <w:rsid w:val="00A32AF8"/>
    <w:rsid w:val="00A35645"/>
    <w:rsid w:val="00A456CD"/>
    <w:rsid w:val="00A51CC0"/>
    <w:rsid w:val="00A52B51"/>
    <w:rsid w:val="00A578AC"/>
    <w:rsid w:val="00A641D5"/>
    <w:rsid w:val="00A6557B"/>
    <w:rsid w:val="00A66617"/>
    <w:rsid w:val="00A77F8B"/>
    <w:rsid w:val="00A81DA8"/>
    <w:rsid w:val="00A84BBA"/>
    <w:rsid w:val="00A9158B"/>
    <w:rsid w:val="00A94B99"/>
    <w:rsid w:val="00A95B12"/>
    <w:rsid w:val="00AA4028"/>
    <w:rsid w:val="00AD0610"/>
    <w:rsid w:val="00AD0A21"/>
    <w:rsid w:val="00AD2C7B"/>
    <w:rsid w:val="00AE0AB4"/>
    <w:rsid w:val="00AE69FE"/>
    <w:rsid w:val="00AE77A5"/>
    <w:rsid w:val="00AF7AAB"/>
    <w:rsid w:val="00B01FDA"/>
    <w:rsid w:val="00B02E3F"/>
    <w:rsid w:val="00B13A63"/>
    <w:rsid w:val="00B163C6"/>
    <w:rsid w:val="00B23F18"/>
    <w:rsid w:val="00B305E7"/>
    <w:rsid w:val="00B34F99"/>
    <w:rsid w:val="00B35297"/>
    <w:rsid w:val="00B377B3"/>
    <w:rsid w:val="00B478C7"/>
    <w:rsid w:val="00B52FF8"/>
    <w:rsid w:val="00B61D87"/>
    <w:rsid w:val="00B6488A"/>
    <w:rsid w:val="00B72430"/>
    <w:rsid w:val="00B751ED"/>
    <w:rsid w:val="00B75603"/>
    <w:rsid w:val="00B7566B"/>
    <w:rsid w:val="00B83968"/>
    <w:rsid w:val="00B84BFB"/>
    <w:rsid w:val="00B86B9F"/>
    <w:rsid w:val="00B87E2E"/>
    <w:rsid w:val="00B96BF1"/>
    <w:rsid w:val="00BA40B8"/>
    <w:rsid w:val="00BB65BA"/>
    <w:rsid w:val="00BC0C11"/>
    <w:rsid w:val="00BC2A3D"/>
    <w:rsid w:val="00BC7B83"/>
    <w:rsid w:val="00BD56B4"/>
    <w:rsid w:val="00BF55F5"/>
    <w:rsid w:val="00BF636E"/>
    <w:rsid w:val="00BF72B9"/>
    <w:rsid w:val="00C00D7A"/>
    <w:rsid w:val="00C055D9"/>
    <w:rsid w:val="00C07ADB"/>
    <w:rsid w:val="00C10359"/>
    <w:rsid w:val="00C220AC"/>
    <w:rsid w:val="00C31DD6"/>
    <w:rsid w:val="00C3391F"/>
    <w:rsid w:val="00C3429F"/>
    <w:rsid w:val="00C41762"/>
    <w:rsid w:val="00C42DAA"/>
    <w:rsid w:val="00C46150"/>
    <w:rsid w:val="00C517AE"/>
    <w:rsid w:val="00C62CB7"/>
    <w:rsid w:val="00C67B13"/>
    <w:rsid w:val="00C728BD"/>
    <w:rsid w:val="00C83D9F"/>
    <w:rsid w:val="00C85293"/>
    <w:rsid w:val="00C86436"/>
    <w:rsid w:val="00C86B0F"/>
    <w:rsid w:val="00C90956"/>
    <w:rsid w:val="00C93681"/>
    <w:rsid w:val="00CA13C6"/>
    <w:rsid w:val="00CA3E91"/>
    <w:rsid w:val="00CA523A"/>
    <w:rsid w:val="00CC434F"/>
    <w:rsid w:val="00CC53DE"/>
    <w:rsid w:val="00CD1864"/>
    <w:rsid w:val="00CE076A"/>
    <w:rsid w:val="00CF379F"/>
    <w:rsid w:val="00CF4D37"/>
    <w:rsid w:val="00CF5439"/>
    <w:rsid w:val="00CF701C"/>
    <w:rsid w:val="00D00798"/>
    <w:rsid w:val="00D06959"/>
    <w:rsid w:val="00D112B6"/>
    <w:rsid w:val="00D114E2"/>
    <w:rsid w:val="00D11EF1"/>
    <w:rsid w:val="00D1625F"/>
    <w:rsid w:val="00D42BAB"/>
    <w:rsid w:val="00D50F0B"/>
    <w:rsid w:val="00D55B01"/>
    <w:rsid w:val="00D64714"/>
    <w:rsid w:val="00D649AE"/>
    <w:rsid w:val="00D85519"/>
    <w:rsid w:val="00D85CFA"/>
    <w:rsid w:val="00D93ABA"/>
    <w:rsid w:val="00DB2BA5"/>
    <w:rsid w:val="00DB4B32"/>
    <w:rsid w:val="00DB5D49"/>
    <w:rsid w:val="00DD60E6"/>
    <w:rsid w:val="00DD6412"/>
    <w:rsid w:val="00DD774A"/>
    <w:rsid w:val="00E056B8"/>
    <w:rsid w:val="00E06F7B"/>
    <w:rsid w:val="00E2361D"/>
    <w:rsid w:val="00E26057"/>
    <w:rsid w:val="00E34603"/>
    <w:rsid w:val="00E37E69"/>
    <w:rsid w:val="00E42895"/>
    <w:rsid w:val="00E43C6B"/>
    <w:rsid w:val="00E617C2"/>
    <w:rsid w:val="00E63726"/>
    <w:rsid w:val="00E67A12"/>
    <w:rsid w:val="00E71488"/>
    <w:rsid w:val="00E748E2"/>
    <w:rsid w:val="00E86122"/>
    <w:rsid w:val="00E913D1"/>
    <w:rsid w:val="00E91602"/>
    <w:rsid w:val="00E94277"/>
    <w:rsid w:val="00E9731B"/>
    <w:rsid w:val="00EA4E84"/>
    <w:rsid w:val="00EA700F"/>
    <w:rsid w:val="00EB6B39"/>
    <w:rsid w:val="00EC198C"/>
    <w:rsid w:val="00ED15A8"/>
    <w:rsid w:val="00ED24EB"/>
    <w:rsid w:val="00EE20B8"/>
    <w:rsid w:val="00EE6439"/>
    <w:rsid w:val="00EE6B36"/>
    <w:rsid w:val="00EF682A"/>
    <w:rsid w:val="00F03021"/>
    <w:rsid w:val="00F03D97"/>
    <w:rsid w:val="00F04620"/>
    <w:rsid w:val="00F239D4"/>
    <w:rsid w:val="00F24500"/>
    <w:rsid w:val="00F2752A"/>
    <w:rsid w:val="00F31645"/>
    <w:rsid w:val="00F3744D"/>
    <w:rsid w:val="00F474B5"/>
    <w:rsid w:val="00F5119C"/>
    <w:rsid w:val="00F52D84"/>
    <w:rsid w:val="00F56D41"/>
    <w:rsid w:val="00F65DC8"/>
    <w:rsid w:val="00F75BF2"/>
    <w:rsid w:val="00F925BF"/>
    <w:rsid w:val="00FA2F11"/>
    <w:rsid w:val="00FA63C8"/>
    <w:rsid w:val="00FB0995"/>
    <w:rsid w:val="00FB1868"/>
    <w:rsid w:val="00FB1EFF"/>
    <w:rsid w:val="00FB6C43"/>
    <w:rsid w:val="00FB7481"/>
    <w:rsid w:val="00FC537B"/>
    <w:rsid w:val="00FD0868"/>
    <w:rsid w:val="00FD3FAD"/>
    <w:rsid w:val="00FE6259"/>
    <w:rsid w:val="00FE6E66"/>
    <w:rsid w:val="00FE6F89"/>
    <w:rsid w:val="00FF1441"/>
    <w:rsid w:val="00FF3266"/>
    <w:rsid w:val="00FF3E7D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."/>
  <w:listSeparator w:val=","/>
  <w14:docId w14:val="3E8C419D"/>
  <w15:docId w15:val="{C742EBDD-4B77-4F81-9E48-0FCC2EC5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0A98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00A98"/>
    <w:pPr>
      <w:keepNext/>
      <w:ind w:firstLine="0"/>
      <w:jc w:val="center"/>
      <w:outlineLvl w:val="0"/>
    </w:pPr>
    <w:rPr>
      <w:caps/>
    </w:rPr>
  </w:style>
  <w:style w:type="paragraph" w:styleId="Heading2">
    <w:name w:val="heading 2"/>
    <w:basedOn w:val="Normal"/>
    <w:next w:val="Normal"/>
    <w:autoRedefine/>
    <w:qFormat/>
    <w:rsid w:val="0044087A"/>
    <w:pPr>
      <w:keepNext/>
      <w:ind w:firstLine="0"/>
      <w:jc w:val="both"/>
      <w:outlineLvl w:val="1"/>
    </w:pPr>
  </w:style>
  <w:style w:type="paragraph" w:styleId="Heading3">
    <w:name w:val="heading 3"/>
    <w:basedOn w:val="Normal"/>
    <w:next w:val="Normal"/>
    <w:autoRedefine/>
    <w:qFormat/>
    <w:rsid w:val="00183109"/>
    <w:pPr>
      <w:keepNext/>
      <w:widowControl w:val="0"/>
      <w:overflowPunct w:val="0"/>
      <w:autoSpaceDE w:val="0"/>
      <w:autoSpaceDN w:val="0"/>
      <w:adjustRightInd w:val="0"/>
      <w:ind w:right="144" w:firstLine="0"/>
      <w:jc w:val="center"/>
      <w:outlineLvl w:val="2"/>
    </w:pPr>
    <w:rPr>
      <w:i/>
      <w:kern w:val="28"/>
    </w:rPr>
  </w:style>
  <w:style w:type="paragraph" w:styleId="Heading4">
    <w:name w:val="heading 4"/>
    <w:basedOn w:val="Normal"/>
    <w:next w:val="Normal"/>
    <w:link w:val="Heading4Char"/>
    <w:qFormat/>
    <w:rsid w:val="00CD1864"/>
    <w:pPr>
      <w:keepNext/>
      <w:jc w:val="center"/>
      <w:outlineLvl w:val="3"/>
    </w:pPr>
    <w:rPr>
      <w:b/>
      <w:color w:val="000033"/>
    </w:rPr>
  </w:style>
  <w:style w:type="paragraph" w:styleId="Heading5">
    <w:name w:val="heading 5"/>
    <w:basedOn w:val="Normal"/>
    <w:next w:val="Normal"/>
    <w:qFormat/>
    <w:rsid w:val="00CD1864"/>
    <w:pPr>
      <w:keepNext/>
      <w:outlineLvl w:val="4"/>
    </w:pPr>
    <w:rPr>
      <w:b/>
      <w:i/>
      <w:color w:val="000033"/>
    </w:rPr>
  </w:style>
  <w:style w:type="paragraph" w:styleId="Heading6">
    <w:name w:val="heading 6"/>
    <w:basedOn w:val="Normal"/>
    <w:next w:val="Normal"/>
    <w:qFormat/>
    <w:rsid w:val="00CD1864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CD1864"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D1864"/>
    <w:pPr>
      <w:keepNext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rsid w:val="00CD1864"/>
    <w:pPr>
      <w:keepNext/>
      <w:jc w:val="center"/>
      <w:outlineLvl w:val="8"/>
    </w:pPr>
    <w:rPr>
      <w:b/>
      <w:color w:val="000033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A98"/>
    <w:rPr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4165D"/>
    <w:rPr>
      <w:b/>
      <w:color w:val="000033"/>
      <w:sz w:val="24"/>
      <w:szCs w:val="24"/>
    </w:rPr>
  </w:style>
  <w:style w:type="paragraph" w:styleId="Header">
    <w:name w:val="header"/>
    <w:basedOn w:val="Normal"/>
    <w:link w:val="HeaderChar"/>
    <w:uiPriority w:val="99"/>
    <w:rsid w:val="00CD18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F0A"/>
    <w:rPr>
      <w:sz w:val="24"/>
    </w:rPr>
  </w:style>
  <w:style w:type="character" w:styleId="PageNumber">
    <w:name w:val="page number"/>
    <w:basedOn w:val="DefaultParagraphFont"/>
    <w:rsid w:val="00CD1864"/>
  </w:style>
  <w:style w:type="paragraph" w:styleId="Footer">
    <w:name w:val="footer"/>
    <w:basedOn w:val="Normal"/>
    <w:link w:val="FooterChar"/>
    <w:uiPriority w:val="99"/>
    <w:rsid w:val="00CD18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F0A"/>
    <w:rPr>
      <w:sz w:val="24"/>
    </w:rPr>
  </w:style>
  <w:style w:type="paragraph" w:styleId="TOC1">
    <w:name w:val="toc 1"/>
    <w:basedOn w:val="Heading1"/>
    <w:next w:val="Normal"/>
    <w:autoRedefine/>
    <w:uiPriority w:val="39"/>
    <w:rsid w:val="008F7F41"/>
    <w:pPr>
      <w:keepNext w:val="0"/>
      <w:tabs>
        <w:tab w:val="right" w:leader="dot" w:pos="9360"/>
      </w:tabs>
      <w:jc w:val="left"/>
    </w:pPr>
    <w:rPr>
      <w:bCs/>
      <w:caps w:val="0"/>
    </w:rPr>
  </w:style>
  <w:style w:type="paragraph" w:styleId="TOC2">
    <w:name w:val="toc 2"/>
    <w:basedOn w:val="Heading2"/>
    <w:next w:val="Normal"/>
    <w:autoRedefine/>
    <w:uiPriority w:val="39"/>
    <w:rsid w:val="00FD3FAD"/>
    <w:pPr>
      <w:keepNext w:val="0"/>
      <w:ind w:firstLine="720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FD3FAD"/>
    <w:pPr>
      <w:ind w:firstLine="1440"/>
      <w:outlineLvl w:val="2"/>
    </w:pPr>
  </w:style>
  <w:style w:type="paragraph" w:styleId="TOC4">
    <w:name w:val="toc 4"/>
    <w:basedOn w:val="Normal"/>
    <w:next w:val="Normal"/>
    <w:autoRedefine/>
    <w:uiPriority w:val="39"/>
    <w:rsid w:val="00CD1864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CD1864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153BDA"/>
    <w:pPr>
      <w:keepNext/>
      <w:ind w:firstLine="0"/>
      <w:outlineLvl w:val="0"/>
    </w:pPr>
    <w:rPr>
      <w:caps/>
    </w:rPr>
  </w:style>
  <w:style w:type="paragraph" w:styleId="TOC7">
    <w:name w:val="toc 7"/>
    <w:basedOn w:val="Normal"/>
    <w:next w:val="Normal"/>
    <w:autoRedefine/>
    <w:uiPriority w:val="39"/>
    <w:rsid w:val="00CD1864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CD1864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CD1864"/>
    <w:pPr>
      <w:ind w:left="192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rsid w:val="00CD1864"/>
    <w:rPr>
      <w:color w:val="0000FF"/>
      <w:u w:val="single"/>
    </w:rPr>
  </w:style>
  <w:style w:type="paragraph" w:styleId="Title">
    <w:name w:val="Title"/>
    <w:basedOn w:val="Normal"/>
    <w:autoRedefine/>
    <w:qFormat/>
    <w:rsid w:val="007F1AC7"/>
    <w:pPr>
      <w:widowControl w:val="0"/>
      <w:overflowPunct w:val="0"/>
      <w:autoSpaceDE w:val="0"/>
      <w:autoSpaceDN w:val="0"/>
      <w:adjustRightInd w:val="0"/>
      <w:ind w:right="144"/>
      <w:jc w:val="both"/>
    </w:pPr>
    <w:rPr>
      <w:caps/>
      <w:kern w:val="28"/>
    </w:rPr>
  </w:style>
  <w:style w:type="paragraph" w:styleId="HTMLPreformatted">
    <w:name w:val="HTML Preformatted"/>
    <w:basedOn w:val="Normal"/>
    <w:rsid w:val="00CD1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paragraph" w:styleId="FootnoteText">
    <w:name w:val="footnote text"/>
    <w:basedOn w:val="Normal"/>
    <w:semiHidden/>
    <w:rsid w:val="00CD1864"/>
    <w:rPr>
      <w:sz w:val="20"/>
    </w:rPr>
  </w:style>
  <w:style w:type="character" w:styleId="FootnoteReference">
    <w:name w:val="footnote reference"/>
    <w:basedOn w:val="DefaultParagraphFont"/>
    <w:semiHidden/>
    <w:rsid w:val="00CD1864"/>
    <w:rPr>
      <w:vertAlign w:val="superscript"/>
    </w:rPr>
  </w:style>
  <w:style w:type="character" w:styleId="FollowedHyperlink">
    <w:name w:val="FollowedHyperlink"/>
    <w:basedOn w:val="DefaultParagraphFont"/>
    <w:rsid w:val="00CD1864"/>
    <w:rPr>
      <w:color w:val="800080"/>
      <w:u w:val="single"/>
    </w:rPr>
  </w:style>
  <w:style w:type="character" w:styleId="Emphasis">
    <w:name w:val="Emphasis"/>
    <w:basedOn w:val="DefaultParagraphFont"/>
    <w:qFormat/>
    <w:rsid w:val="00CD1864"/>
    <w:rPr>
      <w:i/>
    </w:rPr>
  </w:style>
  <w:style w:type="paragraph" w:styleId="BalloonText">
    <w:name w:val="Balloon Text"/>
    <w:basedOn w:val="Normal"/>
    <w:semiHidden/>
    <w:rsid w:val="00CD1864"/>
    <w:rPr>
      <w:rFonts w:ascii="Tahoma" w:hAnsi="Tahoma"/>
      <w:sz w:val="16"/>
    </w:rPr>
  </w:style>
  <w:style w:type="table" w:styleId="TableGrid">
    <w:name w:val="Table Grid"/>
    <w:basedOn w:val="TableNormal"/>
    <w:rsid w:val="00B756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2D59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597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D597D"/>
  </w:style>
  <w:style w:type="paragraph" w:styleId="CommentSubject">
    <w:name w:val="annotation subject"/>
    <w:basedOn w:val="CommentText"/>
    <w:next w:val="CommentText"/>
    <w:link w:val="CommentSubjectChar"/>
    <w:rsid w:val="002D5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597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02A89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table" w:customStyle="1" w:styleId="Table-topbottombold-Header-line">
    <w:name w:val="Table-topbottombold-Header-line"/>
    <w:basedOn w:val="TableNormal"/>
    <w:uiPriority w:val="99"/>
    <w:qFormat/>
    <w:rsid w:val="0023171E"/>
    <w:tblPr>
      <w:tblBorders>
        <w:top w:val="single" w:sz="24" w:space="0" w:color="auto"/>
        <w:bottom w:val="single" w:sz="24" w:space="0" w:color="auto"/>
      </w:tblBorders>
    </w:tblPr>
    <w:tblStylePr w:type="firstRow">
      <w:tblPr/>
      <w:tcPr>
        <w:tcBorders>
          <w:bottom w:val="single" w:sz="8" w:space="0" w:color="auto"/>
        </w:tcBorders>
      </w:tcPr>
    </w:tblStylePr>
  </w:style>
  <w:style w:type="table" w:styleId="TableClassic1">
    <w:name w:val="Table Classic 1"/>
    <w:basedOn w:val="TableNormal"/>
    <w:rsid w:val="002317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D0D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D0D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3356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autoRedefine/>
    <w:unhideWhenUsed/>
    <w:qFormat/>
    <w:rsid w:val="00314917"/>
    <w:pPr>
      <w:ind w:firstLine="0"/>
      <w:jc w:val="center"/>
    </w:pPr>
    <w:rPr>
      <w:bCs/>
      <w:szCs w:val="18"/>
    </w:rPr>
  </w:style>
  <w:style w:type="paragraph" w:styleId="TableofFigures">
    <w:name w:val="table of figures"/>
    <w:basedOn w:val="Normal"/>
    <w:next w:val="Normal"/>
    <w:autoRedefine/>
    <w:uiPriority w:val="99"/>
    <w:qFormat/>
    <w:rsid w:val="008F7F41"/>
    <w:pPr>
      <w:tabs>
        <w:tab w:val="right" w:leader="dot" w:pos="9360"/>
      </w:tabs>
      <w:ind w:firstLine="0"/>
    </w:pPr>
  </w:style>
  <w:style w:type="paragraph" w:styleId="ListParagraph">
    <w:name w:val="List Paragraph"/>
    <w:basedOn w:val="Normal"/>
    <w:uiPriority w:val="34"/>
    <w:qFormat/>
    <w:rsid w:val="0085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ley4\Desktop\ETD-template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0FAC-E844-4375-AF22-9F51AEAB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ETD-template - Copy.dotx</Template>
  <TotalTime>368</TotalTime>
  <Pages>12</Pages>
  <Words>825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and dissertation template</vt:lpstr>
    </vt:vector>
  </TitlesOfParts>
  <Company>Hewlett-Packard</Company>
  <LinksUpToDate>false</LinksUpToDate>
  <CharactersWithSpaces>6079</CharactersWithSpaces>
  <SharedDoc>false</SharedDoc>
  <HLinks>
    <vt:vector size="6" baseType="variant">
      <vt:variant>
        <vt:i4>2555939</vt:i4>
      </vt:variant>
      <vt:variant>
        <vt:i4>0</vt:i4>
      </vt:variant>
      <vt:variant>
        <vt:i4>0</vt:i4>
      </vt:variant>
      <vt:variant>
        <vt:i4>5</vt:i4>
      </vt:variant>
      <vt:variant>
        <vt:lpwstr>http://www.nasponline.org/culturalcompetence/index.html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and dissertation template</dc:title>
  <dc:creator>Windows User</dc:creator>
  <cp:keywords>thesis dissertation template</cp:keywords>
  <dc:description>If you can read this you should update the author and title.</dc:description>
  <cp:lastModifiedBy>Maira Javaid</cp:lastModifiedBy>
  <cp:revision>133</cp:revision>
  <cp:lastPrinted>2009-11-06T14:18:00Z</cp:lastPrinted>
  <dcterms:created xsi:type="dcterms:W3CDTF">2023-04-26T17:42:00Z</dcterms:created>
  <dcterms:modified xsi:type="dcterms:W3CDTF">2023-04-27T15:43:00Z</dcterms:modified>
</cp:coreProperties>
</file>